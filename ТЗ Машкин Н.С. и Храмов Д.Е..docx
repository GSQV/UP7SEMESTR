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777997" w:rsidRPr="00571F85" w14:paraId="567B36F8" w14:textId="77777777" w:rsidTr="00B86FDB">
        <w:tc>
          <w:tcPr>
            <w:tcW w:w="4820" w:type="dxa"/>
          </w:tcPr>
          <w:p w14:paraId="08221889" w14:textId="77777777" w:rsidR="00777997" w:rsidRPr="00A257C0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lang w:val="en-US"/>
              </w:rPr>
            </w:pPr>
          </w:p>
        </w:tc>
        <w:tc>
          <w:tcPr>
            <w:tcW w:w="1163" w:type="dxa"/>
          </w:tcPr>
          <w:p w14:paraId="1F140442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DF40C33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7684F184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653251DB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УТВЕРЖДАЮ</w:t>
            </w:r>
          </w:p>
        </w:tc>
      </w:tr>
      <w:tr w:rsidR="00777997" w:rsidRPr="00571F85" w14:paraId="188C4067" w14:textId="77777777" w:rsidTr="00B86FDB">
        <w:trPr>
          <w:trHeight w:val="2047"/>
        </w:trPr>
        <w:tc>
          <w:tcPr>
            <w:tcW w:w="4820" w:type="dxa"/>
          </w:tcPr>
          <w:p w14:paraId="4FF89DF6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6"/>
              </w:rPr>
            </w:pPr>
          </w:p>
        </w:tc>
        <w:tc>
          <w:tcPr>
            <w:tcW w:w="1163" w:type="dxa"/>
          </w:tcPr>
          <w:p w14:paraId="0FD0C65B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57563852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Руководитель</w:t>
            </w:r>
            <w:r>
              <w:rPr>
                <w:rFonts w:eastAsia="MS Mincho" w:cs="Arial"/>
              </w:rPr>
              <w:t xml:space="preserve"> образовательной программы</w:t>
            </w:r>
          </w:p>
          <w:p w14:paraId="21BB8286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________________ Сергеева Е. Г.</w:t>
            </w:r>
          </w:p>
          <w:p w14:paraId="318B1543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3FBB893A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</w:rPr>
            </w:pPr>
            <w:r w:rsidRPr="00571F85">
              <w:rPr>
                <w:rFonts w:eastAsia="MS Mincho" w:cs="Arial"/>
                <w:sz w:val="16"/>
                <w:szCs w:val="16"/>
              </w:rPr>
              <w:t>М.П.</w:t>
            </w:r>
          </w:p>
        </w:tc>
      </w:tr>
    </w:tbl>
    <w:p w14:paraId="578F6A16" w14:textId="77777777" w:rsidR="00777997" w:rsidRPr="001D06D6" w:rsidRDefault="00777997" w:rsidP="00777997">
      <w:pPr>
        <w:suppressAutoHyphens/>
        <w:spacing w:before="480" w:after="120"/>
        <w:ind w:firstLine="0"/>
        <w:contextualSpacing w:val="0"/>
        <w:jc w:val="center"/>
        <w:rPr>
          <w:rFonts w:eastAsia="MS Mincho" w:cs="Arial"/>
          <w:b/>
          <w:caps/>
          <w:sz w:val="32"/>
        </w:rPr>
      </w:pPr>
      <w:r w:rsidRPr="00571F85">
        <w:rPr>
          <w:rFonts w:eastAsia="MS Mincho" w:cs="Arial"/>
          <w:b/>
          <w:caps/>
          <w:sz w:val="32"/>
        </w:rPr>
        <w:t>ТЕХНИЧЕСКОЕ ЗАДАНИЕ</w:t>
      </w:r>
    </w:p>
    <w:p w14:paraId="0C9A258B" w14:textId="427E6D10" w:rsidR="00777997" w:rsidRDefault="00777997" w:rsidP="00777997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на разработку</w:t>
      </w:r>
    </w:p>
    <w:p w14:paraId="072AE76B" w14:textId="033AA2EB" w:rsidR="00777997" w:rsidRPr="00777997" w:rsidRDefault="00777997" w:rsidP="00777997">
      <w:pPr>
        <w:suppressAutoHyphens/>
        <w:ind w:firstLine="0"/>
        <w:jc w:val="center"/>
        <w:rPr>
          <w:rFonts w:eastAsia="MS Mincho" w:cs="Arial"/>
          <w:u w:val="single"/>
        </w:rPr>
      </w:pPr>
      <w:r w:rsidRPr="00777997">
        <w:rPr>
          <w:rFonts w:eastAsia="MS Mincho" w:cs="Arial"/>
          <w:u w:val="single"/>
        </w:rPr>
        <w:t>информационной системы для магазина военной амуниции</w:t>
      </w:r>
    </w:p>
    <w:p w14:paraId="7B88C046" w14:textId="77777777" w:rsidR="00777997" w:rsidRPr="00571F85" w:rsidRDefault="00777997" w:rsidP="00777997">
      <w:pPr>
        <w:suppressAutoHyphens/>
        <w:ind w:firstLine="0"/>
        <w:jc w:val="center"/>
        <w:rPr>
          <w:rFonts w:eastAsia="MS Mincho" w:cs="Arial"/>
        </w:rPr>
      </w:pPr>
    </w:p>
    <w:p w14:paraId="109EF215" w14:textId="77777777" w:rsidR="00777997" w:rsidRPr="00571F85" w:rsidRDefault="00777997" w:rsidP="00777997">
      <w:pPr>
        <w:suppressAutoHyphens/>
        <w:rPr>
          <w:rFonts w:eastAsia="MS Mincho" w:cs="Arial"/>
        </w:rPr>
      </w:pPr>
    </w:p>
    <w:tbl>
      <w:tblPr>
        <w:tblW w:w="10065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770"/>
        <w:gridCol w:w="1121"/>
        <w:gridCol w:w="4174"/>
      </w:tblGrid>
      <w:tr w:rsidR="00777997" w:rsidRPr="00571F85" w14:paraId="3A1C5B09" w14:textId="77777777" w:rsidTr="00B86FDB">
        <w:trPr>
          <w:trHeight w:val="196"/>
        </w:trPr>
        <w:tc>
          <w:tcPr>
            <w:tcW w:w="4770" w:type="dxa"/>
            <w:hideMark/>
          </w:tcPr>
          <w:p w14:paraId="3CB9C607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21" w:type="dxa"/>
          </w:tcPr>
          <w:p w14:paraId="3DEECF70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  <w:hideMark/>
          </w:tcPr>
          <w:p w14:paraId="0D98CDD0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</w:tr>
      <w:tr w:rsidR="00777997" w:rsidRPr="00571F85" w14:paraId="7A4ABB62" w14:textId="77777777" w:rsidTr="00B86FDB">
        <w:trPr>
          <w:trHeight w:val="806"/>
        </w:trPr>
        <w:tc>
          <w:tcPr>
            <w:tcW w:w="4770" w:type="dxa"/>
            <w:hideMark/>
          </w:tcPr>
          <w:p w14:paraId="6CDD4421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14:paraId="7F8B9A59" w14:textId="266848F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Машкин Н. С.</w:t>
            </w:r>
          </w:p>
          <w:p w14:paraId="29AD4BFC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7848BB90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4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  <w:p w14:paraId="19508C49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4222817E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40CEA8B9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532B94E7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  <w:hideMark/>
          </w:tcPr>
          <w:p w14:paraId="49FC37A3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>
              <w:rPr>
                <w:rFonts w:eastAsia="MS Mincho" w:cs="Arial"/>
              </w:rPr>
              <w:t>Руководитель</w:t>
            </w:r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УП</w:t>
            </w:r>
          </w:p>
          <w:p w14:paraId="6BEF3A42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proofErr w:type="spellStart"/>
            <w:r>
              <w:rPr>
                <w:rFonts w:eastAsia="MS Mincho" w:cs="Arial"/>
              </w:rPr>
              <w:t>Долженкова</w:t>
            </w:r>
            <w:proofErr w:type="spellEnd"/>
            <w:r w:rsidRPr="00571F85">
              <w:rPr>
                <w:rFonts w:eastAsia="MS Mincho" w:cs="Arial"/>
              </w:rPr>
              <w:t xml:space="preserve"> </w:t>
            </w:r>
            <w:r>
              <w:rPr>
                <w:rFonts w:eastAsia="MS Mincho" w:cs="Arial"/>
              </w:rPr>
              <w:t>М</w:t>
            </w:r>
            <w:r w:rsidRPr="00571F85">
              <w:rPr>
                <w:rFonts w:eastAsia="MS Mincho" w:cs="Arial"/>
              </w:rPr>
              <w:t>.</w:t>
            </w:r>
            <w:r>
              <w:rPr>
                <w:rFonts w:eastAsia="MS Mincho" w:cs="Arial"/>
              </w:rPr>
              <w:t xml:space="preserve"> Л.</w:t>
            </w:r>
          </w:p>
          <w:p w14:paraId="539AF235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</w:tc>
      </w:tr>
      <w:tr w:rsidR="00777997" w:rsidRPr="00571F85" w14:paraId="7E824E11" w14:textId="77777777" w:rsidTr="00B86FDB">
        <w:trPr>
          <w:trHeight w:val="197"/>
        </w:trPr>
        <w:tc>
          <w:tcPr>
            <w:tcW w:w="4770" w:type="dxa"/>
          </w:tcPr>
          <w:p w14:paraId="2003A088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СОГЛАСОВАНО</w:t>
            </w:r>
          </w:p>
        </w:tc>
        <w:tc>
          <w:tcPr>
            <w:tcW w:w="1121" w:type="dxa"/>
          </w:tcPr>
          <w:p w14:paraId="463233AF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0EF595D9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78DB42A0" w14:textId="77777777" w:rsidTr="00B86FDB">
        <w:trPr>
          <w:trHeight w:val="806"/>
        </w:trPr>
        <w:tc>
          <w:tcPr>
            <w:tcW w:w="4770" w:type="dxa"/>
          </w:tcPr>
          <w:p w14:paraId="67F9D0C5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Колледж </w:t>
            </w:r>
            <w:proofErr w:type="spellStart"/>
            <w:r w:rsidRPr="00571F85">
              <w:rPr>
                <w:rFonts w:eastAsia="MS Mincho" w:cs="Arial"/>
              </w:rPr>
              <w:t>ВятГУ</w:t>
            </w:r>
            <w:proofErr w:type="spellEnd"/>
          </w:p>
          <w:p w14:paraId="75CAF34C" w14:textId="402F2DC5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 xml:space="preserve">________________ </w:t>
            </w:r>
            <w:r>
              <w:rPr>
                <w:rFonts w:eastAsia="MS Mincho" w:cs="Arial"/>
              </w:rPr>
              <w:t>Храмов Д. Е.</w:t>
            </w:r>
          </w:p>
          <w:p w14:paraId="05E4B3BB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  <w:r w:rsidRPr="00571F85">
              <w:rPr>
                <w:rFonts w:eastAsia="MS Mincho" w:cs="Arial"/>
              </w:rPr>
              <w:t>«____» _____________ 20__ г.</w:t>
            </w:r>
          </w:p>
          <w:p w14:paraId="31CFCFFF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  <w:sz w:val="16"/>
                <w:szCs w:val="14"/>
              </w:rPr>
            </w:pPr>
            <w:r w:rsidRPr="00571F85">
              <w:rPr>
                <w:rFonts w:eastAsia="MS Mincho" w:cs="Arial"/>
                <w:sz w:val="16"/>
                <w:szCs w:val="14"/>
              </w:rPr>
              <w:t>М.П.</w:t>
            </w:r>
          </w:p>
          <w:p w14:paraId="0C6B32EC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078D2D94" w14:textId="77777777" w:rsidR="00777997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  <w:p w14:paraId="4E1A2FD3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5DA9A02C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4F728EC0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258D3255" w14:textId="77777777" w:rsidTr="00B86FDB">
        <w:trPr>
          <w:trHeight w:val="806"/>
        </w:trPr>
        <w:tc>
          <w:tcPr>
            <w:tcW w:w="4770" w:type="dxa"/>
          </w:tcPr>
          <w:p w14:paraId="0E97DD07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73071468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71A6C2D4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6F501026" w14:textId="77777777" w:rsidTr="00B86FDB">
        <w:trPr>
          <w:trHeight w:val="197"/>
        </w:trPr>
        <w:tc>
          <w:tcPr>
            <w:tcW w:w="4770" w:type="dxa"/>
          </w:tcPr>
          <w:p w14:paraId="34D0AF56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44E34285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5D7BBEB5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  <w:tr w:rsidR="00777997" w:rsidRPr="00571F85" w14:paraId="569D581A" w14:textId="77777777" w:rsidTr="00B86FDB">
        <w:trPr>
          <w:trHeight w:val="806"/>
        </w:trPr>
        <w:tc>
          <w:tcPr>
            <w:tcW w:w="4770" w:type="dxa"/>
          </w:tcPr>
          <w:p w14:paraId="6D887F4F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  <w:tc>
          <w:tcPr>
            <w:tcW w:w="1121" w:type="dxa"/>
          </w:tcPr>
          <w:p w14:paraId="2888DD21" w14:textId="77777777" w:rsidR="00777997" w:rsidRPr="00571F85" w:rsidRDefault="00777997" w:rsidP="00777997">
            <w:pPr>
              <w:widowControl w:val="0"/>
              <w:suppressAutoHyphens/>
              <w:jc w:val="center"/>
              <w:rPr>
                <w:rFonts w:eastAsia="Times New Roman" w:cs="Times New Roman"/>
                <w:i/>
                <w:iCs/>
                <w:szCs w:val="24"/>
              </w:rPr>
            </w:pPr>
          </w:p>
        </w:tc>
        <w:tc>
          <w:tcPr>
            <w:tcW w:w="4174" w:type="dxa"/>
          </w:tcPr>
          <w:p w14:paraId="25981654" w14:textId="77777777" w:rsidR="00777997" w:rsidRPr="00571F85" w:rsidRDefault="00777997" w:rsidP="00777997">
            <w:pPr>
              <w:widowControl w:val="0"/>
              <w:suppressAutoHyphens/>
              <w:ind w:firstLine="0"/>
              <w:rPr>
                <w:rFonts w:eastAsia="MS Mincho" w:cs="Arial"/>
              </w:rPr>
            </w:pPr>
          </w:p>
        </w:tc>
      </w:tr>
    </w:tbl>
    <w:p w14:paraId="6D49B123" w14:textId="77777777" w:rsidR="00777997" w:rsidRPr="00571F85" w:rsidRDefault="00777997" w:rsidP="00777997">
      <w:pPr>
        <w:suppressAutoHyphens/>
        <w:ind w:firstLine="0"/>
        <w:rPr>
          <w:rFonts w:eastAsia="MS Mincho" w:cs="Arial"/>
        </w:rPr>
      </w:pPr>
    </w:p>
    <w:p w14:paraId="3F1D87CC" w14:textId="77777777" w:rsidR="00777997" w:rsidRPr="00571F85" w:rsidRDefault="00777997" w:rsidP="00777997">
      <w:pPr>
        <w:suppressAutoHyphens/>
        <w:rPr>
          <w:rFonts w:eastAsia="MS Mincho" w:cs="Arial"/>
        </w:rPr>
      </w:pPr>
    </w:p>
    <w:p w14:paraId="6AEF6F27" w14:textId="77777777" w:rsidR="00777997" w:rsidRPr="00571F85" w:rsidRDefault="00777997" w:rsidP="00777997">
      <w:pPr>
        <w:suppressAutoHyphens/>
        <w:ind w:firstLine="0"/>
        <w:jc w:val="center"/>
        <w:rPr>
          <w:rFonts w:eastAsia="MS Mincho" w:cs="Arial"/>
        </w:rPr>
      </w:pPr>
      <w:r w:rsidRPr="00571F85">
        <w:rPr>
          <w:rFonts w:eastAsia="MS Mincho" w:cs="Arial"/>
        </w:rPr>
        <w:t>202</w:t>
      </w:r>
      <w:r>
        <w:rPr>
          <w:rFonts w:eastAsia="MS Mincho" w:cs="Arial"/>
        </w:rPr>
        <w:t>4</w:t>
      </w:r>
    </w:p>
    <w:p w14:paraId="15D082F6" w14:textId="77777777" w:rsidR="00990EAC" w:rsidRPr="00646136" w:rsidRDefault="00990EAC" w:rsidP="00347071">
      <w:pPr>
        <w:ind w:firstLine="0"/>
        <w:sectPr w:rsidR="00990EAC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7B3CC18C" w14:textId="1BCDB04B" w:rsidR="00990EAC" w:rsidRDefault="00990EAC" w:rsidP="00A6518F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69E9D" w14:textId="5C684F88" w:rsidR="00442256" w:rsidRDefault="00442256">
          <w:pPr>
            <w:pStyle w:val="afb"/>
          </w:pPr>
        </w:p>
        <w:p w14:paraId="0577D1A7" w14:textId="14D40208" w:rsidR="00777997" w:rsidRDefault="00442256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95776" w:history="1">
            <w:r w:rsidR="00777997" w:rsidRPr="00E43907">
              <w:rPr>
                <w:rStyle w:val="a6"/>
              </w:rPr>
              <w:t>Введение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_Toc181395776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3</w:t>
            </w:r>
            <w:r w:rsidR="00777997">
              <w:rPr>
                <w:webHidden/>
              </w:rPr>
              <w:fldChar w:fldCharType="end"/>
            </w:r>
          </w:hyperlink>
        </w:p>
        <w:p w14:paraId="60B2AC2A" w14:textId="5F0F26D8" w:rsidR="00777997" w:rsidRDefault="009F6C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77" w:history="1">
            <w:r w:rsidR="00777997" w:rsidRPr="00E43907">
              <w:rPr>
                <w:rStyle w:val="a6"/>
              </w:rPr>
              <w:t>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Термины и определения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_Toc181395777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4</w:t>
            </w:r>
            <w:r w:rsidR="00777997">
              <w:rPr>
                <w:webHidden/>
              </w:rPr>
              <w:fldChar w:fldCharType="end"/>
            </w:r>
          </w:hyperlink>
        </w:p>
        <w:p w14:paraId="41839F73" w14:textId="06C6C10E" w:rsidR="00777997" w:rsidRDefault="009F6C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78" w:history="1">
            <w:r w:rsidR="00777997" w:rsidRPr="00E43907">
              <w:rPr>
                <w:rStyle w:val="a6"/>
              </w:rPr>
              <w:t>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Перечень сокращений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_Toc181395778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5</w:t>
            </w:r>
            <w:r w:rsidR="00777997">
              <w:rPr>
                <w:webHidden/>
              </w:rPr>
              <w:fldChar w:fldCharType="end"/>
            </w:r>
          </w:hyperlink>
        </w:p>
        <w:p w14:paraId="7188D099" w14:textId="13FA884D" w:rsidR="00777997" w:rsidRDefault="009F6C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79" w:history="1">
            <w:r w:rsidR="00777997" w:rsidRPr="00E43907">
              <w:rPr>
                <w:rStyle w:val="a6"/>
              </w:rPr>
              <w:t>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Основные сведения о разработке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_Toc181395779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28B764E9" w14:textId="6CB6836C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0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Наименование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_Toc181395780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1EA704B4" w14:textId="572B9175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1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Цель и задачи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_Toc181395781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086C40DD" w14:textId="33DC0C84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2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Сведения об исполнителе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_Toc181395782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3C011F19" w14:textId="5CF98F6E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3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Сведения о заказчике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_Toc181395783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1212E07F" w14:textId="5456D39B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4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Сроки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_Toc181395784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793B1684" w14:textId="353BC0F0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5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Назначение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_Toc181395785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6</w:t>
            </w:r>
            <w:r w:rsidR="00777997">
              <w:rPr>
                <w:webHidden/>
              </w:rPr>
              <w:fldChar w:fldCharType="end"/>
            </w:r>
          </w:hyperlink>
        </w:p>
        <w:p w14:paraId="6ADBB080" w14:textId="1D6F6DFD" w:rsidR="00777997" w:rsidRDefault="009F6C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6" w:history="1">
            <w:r w:rsidR="00777997" w:rsidRPr="00E43907">
              <w:rPr>
                <w:rStyle w:val="a6"/>
              </w:rPr>
              <w:t>4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Описание предметной области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_Toc181395786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7</w:t>
            </w:r>
            <w:r w:rsidR="00777997">
              <w:rPr>
                <w:webHidden/>
              </w:rPr>
              <w:fldChar w:fldCharType="end"/>
            </w:r>
          </w:hyperlink>
        </w:p>
        <w:p w14:paraId="090F03BB" w14:textId="25B28EC3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7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Аналог 1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_Toc181395787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7</w:t>
            </w:r>
            <w:r w:rsidR="00777997">
              <w:rPr>
                <w:webHidden/>
              </w:rPr>
              <w:fldChar w:fldCharType="end"/>
            </w:r>
          </w:hyperlink>
        </w:p>
        <w:p w14:paraId="200EDFB2" w14:textId="14BACFF0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8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Аналог 2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_Toc181395788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8</w:t>
            </w:r>
            <w:r w:rsidR="00777997">
              <w:rPr>
                <w:webHidden/>
              </w:rPr>
              <w:fldChar w:fldCharType="end"/>
            </w:r>
          </w:hyperlink>
        </w:p>
        <w:p w14:paraId="75A8836E" w14:textId="71BB73A6" w:rsidR="00777997" w:rsidRDefault="009F6C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89" w:history="1">
            <w:r w:rsidR="00777997" w:rsidRPr="00E43907">
              <w:rPr>
                <w:rStyle w:val="a6"/>
              </w:rPr>
              <w:t>5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результатам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_Toc181395789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9</w:t>
            </w:r>
            <w:r w:rsidR="00777997">
              <w:rPr>
                <w:webHidden/>
              </w:rPr>
              <w:fldChar w:fldCharType="end"/>
            </w:r>
          </w:hyperlink>
        </w:p>
        <w:p w14:paraId="5CC71602" w14:textId="3A25AF57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0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функциональным характеристикам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_Toc181395790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9</w:t>
            </w:r>
            <w:r w:rsidR="00777997">
              <w:rPr>
                <w:webHidden/>
              </w:rPr>
              <w:fldChar w:fldCharType="end"/>
            </w:r>
          </w:hyperlink>
        </w:p>
        <w:p w14:paraId="5CA43F17" w14:textId="4D6B0827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1" w:history="1">
            <w:r w:rsidR="00777997" w:rsidRPr="00E43907">
              <w:rPr>
                <w:rStyle w:val="a6"/>
              </w:rPr>
              <w:t>При разработке информационной системы (ИС) для магазина военной амуниции необходимо учитывать следующие функциональные требования: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_Toc181395791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9</w:t>
            </w:r>
            <w:r w:rsidR="00777997">
              <w:rPr>
                <w:webHidden/>
              </w:rPr>
              <w:fldChar w:fldCharType="end"/>
            </w:r>
          </w:hyperlink>
        </w:p>
        <w:p w14:paraId="24153291" w14:textId="15D2BBFE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2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пользовательскому интерфейсу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_Toc181395792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9</w:t>
            </w:r>
            <w:r w:rsidR="00777997">
              <w:rPr>
                <w:webHidden/>
              </w:rPr>
              <w:fldChar w:fldCharType="end"/>
            </w:r>
          </w:hyperlink>
        </w:p>
        <w:p w14:paraId="5C41BD04" w14:textId="766D91E3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3" w:history="1">
            <w:r w:rsidR="00777997" w:rsidRPr="00E43907">
              <w:rPr>
                <w:rStyle w:val="a6"/>
              </w:rPr>
              <w:t>5.2.1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пользовательскому интерфейсу администратора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_Toc181395793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10</w:t>
            </w:r>
            <w:r w:rsidR="00777997">
              <w:rPr>
                <w:webHidden/>
              </w:rPr>
              <w:fldChar w:fldCharType="end"/>
            </w:r>
          </w:hyperlink>
        </w:p>
        <w:p w14:paraId="60FD2236" w14:textId="60D1BC72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4" w:history="1">
            <w:r w:rsidR="00777997" w:rsidRPr="00E43907">
              <w:rPr>
                <w:rStyle w:val="a6"/>
              </w:rPr>
              <w:t>5.2.2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пользовательскому интерфейсу сотрудника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_Toc181395794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17</w:t>
            </w:r>
            <w:r w:rsidR="00777997">
              <w:rPr>
                <w:webHidden/>
              </w:rPr>
              <w:fldChar w:fldCharType="end"/>
            </w:r>
          </w:hyperlink>
        </w:p>
        <w:p w14:paraId="6A1650B3" w14:textId="157E5124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5" w:history="1">
            <w:r w:rsidR="00777997" w:rsidRPr="00E43907">
              <w:rPr>
                <w:rStyle w:val="a6"/>
              </w:rPr>
              <w:t>5.2.3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пользовательскому интерфейсу покупателя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_Toc181395795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19</w:t>
            </w:r>
            <w:r w:rsidR="00777997">
              <w:rPr>
                <w:webHidden/>
              </w:rPr>
              <w:fldChar w:fldCharType="end"/>
            </w:r>
          </w:hyperlink>
        </w:p>
        <w:p w14:paraId="7522D01F" w14:textId="55C861B1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6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видам обеспечения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_Toc181395796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21</w:t>
            </w:r>
            <w:r w:rsidR="00777997">
              <w:rPr>
                <w:webHidden/>
              </w:rPr>
              <w:fldChar w:fldCharType="end"/>
            </w:r>
          </w:hyperlink>
        </w:p>
        <w:p w14:paraId="53972115" w14:textId="02BBA8F4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7" w:history="1">
            <w:r w:rsidR="00777997" w:rsidRPr="00E43907">
              <w:rPr>
                <w:rStyle w:val="a6"/>
              </w:rPr>
              <w:t>5.3.1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Требование к математическому обеспечению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_Toc181395797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21</w:t>
            </w:r>
            <w:r w:rsidR="00777997">
              <w:rPr>
                <w:webHidden/>
              </w:rPr>
              <w:fldChar w:fldCharType="end"/>
            </w:r>
          </w:hyperlink>
        </w:p>
        <w:p w14:paraId="67DD0B27" w14:textId="768F453F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8" w:history="1">
            <w:r w:rsidR="00777997" w:rsidRPr="00E43907">
              <w:rPr>
                <w:rStyle w:val="a6"/>
              </w:rPr>
              <w:t>5.3.2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Требование к информационному обеспечению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_Toc181395798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21</w:t>
            </w:r>
            <w:r w:rsidR="00777997">
              <w:rPr>
                <w:webHidden/>
              </w:rPr>
              <w:fldChar w:fldCharType="end"/>
            </w:r>
          </w:hyperlink>
        </w:p>
        <w:p w14:paraId="2601BFEB" w14:textId="2FD17691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799" w:history="1">
            <w:r w:rsidR="00777997" w:rsidRPr="00E43907">
              <w:rPr>
                <w:rStyle w:val="a6"/>
              </w:rPr>
              <w:t>5.3.3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численности и квалификации персонала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_Toc181395799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22</w:t>
            </w:r>
            <w:r w:rsidR="00777997">
              <w:rPr>
                <w:webHidden/>
              </w:rPr>
              <w:fldChar w:fldCharType="end"/>
            </w:r>
          </w:hyperlink>
        </w:p>
        <w:p w14:paraId="2C2C71AA" w14:textId="6608DC00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0" w:history="1">
            <w:r w:rsidR="00777997" w:rsidRPr="00E43907">
              <w:rPr>
                <w:rStyle w:val="a6"/>
              </w:rPr>
              <w:t>5.3.4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показательным назначениям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_Toc181395800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22</w:t>
            </w:r>
            <w:r w:rsidR="00777997">
              <w:rPr>
                <w:webHidden/>
              </w:rPr>
              <w:fldChar w:fldCharType="end"/>
            </w:r>
          </w:hyperlink>
        </w:p>
        <w:p w14:paraId="401151B0" w14:textId="74888253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1" w:history="1">
            <w:r w:rsidR="00777997" w:rsidRPr="00E43907">
              <w:rPr>
                <w:rStyle w:val="a6"/>
              </w:rPr>
              <w:t>5.3.5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надежности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_Toc181395801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22</w:t>
            </w:r>
            <w:r w:rsidR="00777997">
              <w:rPr>
                <w:webHidden/>
              </w:rPr>
              <w:fldChar w:fldCharType="end"/>
            </w:r>
          </w:hyperlink>
        </w:p>
        <w:p w14:paraId="737798FD" w14:textId="20E5C70D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2" w:history="1">
            <w:r w:rsidR="00777997" w:rsidRPr="00E43907">
              <w:rPr>
                <w:rStyle w:val="a6"/>
              </w:rPr>
              <w:t>5.3.6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безопасности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_Toc181395802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22</w:t>
            </w:r>
            <w:r w:rsidR="00777997">
              <w:rPr>
                <w:webHidden/>
              </w:rPr>
              <w:fldChar w:fldCharType="end"/>
            </w:r>
          </w:hyperlink>
        </w:p>
        <w:p w14:paraId="4E3509C3" w14:textId="502AAAA3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3" w:history="1">
            <w:r w:rsidR="00777997" w:rsidRPr="00E43907">
              <w:rPr>
                <w:rStyle w:val="a6"/>
              </w:rPr>
              <w:t>5.3.7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патентной чистоте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_Toc181395803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63C44E63" w14:textId="203095C5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4" w:history="1">
            <w:r w:rsidR="00777997" w:rsidRPr="00E43907">
              <w:rPr>
                <w:rStyle w:val="a6"/>
              </w:rPr>
              <w:t>5.3.8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эргономической и технической эстетике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_Toc181395804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7D000FEA" w14:textId="0895F10C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5" w:history="1">
            <w:r w:rsidR="00777997" w:rsidRPr="00E43907">
              <w:rPr>
                <w:rStyle w:val="a6"/>
              </w:rPr>
              <w:t>5.3.9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стандартизации и унификации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_Toc181395805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066F900D" w14:textId="2D481875" w:rsidR="00777997" w:rsidRDefault="009F6C65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6" w:history="1">
            <w:r w:rsidR="00777997" w:rsidRPr="00E43907">
              <w:rPr>
                <w:rStyle w:val="a6"/>
              </w:rPr>
              <w:t>5.3.10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Дополнительные требования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_Toc181395806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00F608EF" w14:textId="14742F16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7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5.4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перспективам развития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_Toc181395807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23</w:t>
            </w:r>
            <w:r w:rsidR="00777997">
              <w:rPr>
                <w:webHidden/>
              </w:rPr>
              <w:fldChar w:fldCharType="end"/>
            </w:r>
          </w:hyperlink>
        </w:p>
        <w:p w14:paraId="79C173DD" w14:textId="2B8EE002" w:rsidR="00777997" w:rsidRDefault="009F6C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8" w:history="1">
            <w:r w:rsidR="00777997" w:rsidRPr="00E43907">
              <w:rPr>
                <w:rStyle w:val="a6"/>
              </w:rPr>
              <w:t>6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Состав и содержание работ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_Toc181395808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25</w:t>
            </w:r>
            <w:r w:rsidR="00777997">
              <w:rPr>
                <w:webHidden/>
              </w:rPr>
              <w:fldChar w:fldCharType="end"/>
            </w:r>
          </w:hyperlink>
        </w:p>
        <w:p w14:paraId="0D86EA96" w14:textId="1E833B8D" w:rsidR="00777997" w:rsidRDefault="009F6C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09" w:history="1">
            <w:r w:rsidR="00777997" w:rsidRPr="00E43907">
              <w:rPr>
                <w:rStyle w:val="a6"/>
              </w:rPr>
              <w:t>7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Порядок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_Toc181395809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26</w:t>
            </w:r>
            <w:r w:rsidR="00777997">
              <w:rPr>
                <w:webHidden/>
              </w:rPr>
              <w:fldChar w:fldCharType="end"/>
            </w:r>
          </w:hyperlink>
        </w:p>
        <w:p w14:paraId="0BE240E8" w14:textId="733840E9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0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Стадии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_Toc181395810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26</w:t>
            </w:r>
            <w:r w:rsidR="00777997">
              <w:rPr>
                <w:webHidden/>
              </w:rPr>
              <w:fldChar w:fldCharType="end"/>
            </w:r>
          </w:hyperlink>
        </w:p>
        <w:p w14:paraId="01E0B18B" w14:textId="1487310B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1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Этапы разработки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_Toc181395811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27</w:t>
            </w:r>
            <w:r w:rsidR="00777997">
              <w:rPr>
                <w:webHidden/>
              </w:rPr>
              <w:fldChar w:fldCharType="end"/>
            </w:r>
          </w:hyperlink>
        </w:p>
        <w:p w14:paraId="2407C9E2" w14:textId="4A1CEC58" w:rsidR="00777997" w:rsidRDefault="009F6C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2" w:history="1">
            <w:r w:rsidR="00777997" w:rsidRPr="00E43907">
              <w:rPr>
                <w:rStyle w:val="a6"/>
              </w:rPr>
              <w:t>8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Требования к документации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_Toc181395812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29</w:t>
            </w:r>
            <w:r w:rsidR="00777997">
              <w:rPr>
                <w:webHidden/>
              </w:rPr>
              <w:fldChar w:fldCharType="end"/>
            </w:r>
          </w:hyperlink>
        </w:p>
        <w:p w14:paraId="59D8B945" w14:textId="4348C08C" w:rsidR="00777997" w:rsidRDefault="009F6C65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3" w:history="1">
            <w:r w:rsidR="00777997" w:rsidRPr="00E43907">
              <w:rPr>
                <w:rStyle w:val="a6"/>
              </w:rPr>
              <w:t>9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Порядок контроля и приемки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_Toc181395813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30</w:t>
            </w:r>
            <w:r w:rsidR="00777997">
              <w:rPr>
                <w:webHidden/>
              </w:rPr>
              <w:fldChar w:fldCharType="end"/>
            </w:r>
          </w:hyperlink>
        </w:p>
        <w:p w14:paraId="6A48788F" w14:textId="74C6857B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4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Виды испытаний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_Toc181395814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30</w:t>
            </w:r>
            <w:r w:rsidR="00777997">
              <w:rPr>
                <w:webHidden/>
              </w:rPr>
              <w:fldChar w:fldCharType="end"/>
            </w:r>
          </w:hyperlink>
        </w:p>
        <w:p w14:paraId="794606BF" w14:textId="146B97D9" w:rsidR="00777997" w:rsidRDefault="009F6C65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1395815" w:history="1">
            <w:r w:rsidR="00777997" w:rsidRPr="00E43907">
              <w:rPr>
                <w:rStyle w:val="a6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 w:rsidR="00777997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777997" w:rsidRPr="00E43907">
              <w:rPr>
                <w:rStyle w:val="a6"/>
              </w:rPr>
              <w:t>Общие требования</w:t>
            </w:r>
            <w:r w:rsidR="00777997">
              <w:rPr>
                <w:webHidden/>
              </w:rPr>
              <w:tab/>
            </w:r>
            <w:r w:rsidR="00777997">
              <w:rPr>
                <w:webHidden/>
              </w:rPr>
              <w:fldChar w:fldCharType="begin"/>
            </w:r>
            <w:r w:rsidR="00777997">
              <w:rPr>
                <w:webHidden/>
              </w:rPr>
              <w:instrText xml:space="preserve"> PAGEREF _Toc181395815 \h </w:instrText>
            </w:r>
            <w:r w:rsidR="00777997">
              <w:rPr>
                <w:webHidden/>
              </w:rPr>
            </w:r>
            <w:r w:rsidR="00777997">
              <w:rPr>
                <w:webHidden/>
              </w:rPr>
              <w:fldChar w:fldCharType="separate"/>
            </w:r>
            <w:r w:rsidR="00777997">
              <w:rPr>
                <w:webHidden/>
              </w:rPr>
              <w:t>30</w:t>
            </w:r>
            <w:r w:rsidR="00777997">
              <w:rPr>
                <w:webHidden/>
              </w:rPr>
              <w:fldChar w:fldCharType="end"/>
            </w:r>
          </w:hyperlink>
        </w:p>
        <w:p w14:paraId="4DB9FE6F" w14:textId="0E7DD6CF" w:rsidR="005A4E60" w:rsidRPr="0057764D" w:rsidRDefault="00442256" w:rsidP="0057764D">
          <w:r>
            <w:rPr>
              <w:b/>
              <w:bCs/>
            </w:rPr>
            <w:lastRenderedPageBreak/>
            <w:fldChar w:fldCharType="end"/>
          </w:r>
        </w:p>
      </w:sdtContent>
    </w:sdt>
    <w:p w14:paraId="4CEE3E82" w14:textId="431F0445" w:rsidR="00303DC8" w:rsidRDefault="00442256" w:rsidP="00777997">
      <w:pPr>
        <w:pStyle w:val="1"/>
        <w:numPr>
          <w:ilvl w:val="0"/>
          <w:numId w:val="0"/>
        </w:numPr>
        <w:spacing w:after="240"/>
        <w:ind w:firstLine="851"/>
      </w:pPr>
      <w:bookmarkStart w:id="0" w:name="_Toc181395776"/>
      <w:r>
        <w:lastRenderedPageBreak/>
        <w:t>Вв</w:t>
      </w:r>
      <w:r w:rsidR="005A4E60" w:rsidRPr="00F62DCD">
        <w:t>едение</w:t>
      </w:r>
      <w:bookmarkEnd w:id="0"/>
    </w:p>
    <w:p w14:paraId="63D4755B" w14:textId="37D730A3" w:rsidR="007125C0" w:rsidRPr="0088737C" w:rsidRDefault="007125C0" w:rsidP="007125C0">
      <w:pPr>
        <w:ind w:firstLine="709"/>
        <w:rPr>
          <w:rStyle w:val="normaltextrun"/>
          <w:rFonts w:eastAsiaTheme="majorEastAsia"/>
          <w:sz w:val="28"/>
          <w:szCs w:val="28"/>
        </w:rPr>
      </w:pPr>
      <w:r>
        <w:t xml:space="preserve">Данный документ является техническим заданием для реализации «Информационной системы для </w:t>
      </w:r>
      <w:r w:rsidR="001F49C9">
        <w:t>магазина военной амуниции</w:t>
      </w:r>
      <w:r>
        <w:t>». В данном документе описаны общие сведения о разработке, описание предметной области, требования к системе, функциям.</w:t>
      </w:r>
    </w:p>
    <w:p w14:paraId="68A71799" w14:textId="77777777" w:rsidR="007125C0" w:rsidRDefault="007125C0" w:rsidP="007125C0">
      <w:pPr>
        <w:ind w:firstLine="709"/>
        <w:rPr>
          <w:rStyle w:val="normaltextrun"/>
          <w:rFonts w:eastAsiaTheme="majorEastAsia"/>
          <w:sz w:val="28"/>
          <w:szCs w:val="28"/>
        </w:rPr>
      </w:pPr>
      <w:r>
        <w:t xml:space="preserve">Документ предназначен для: </w:t>
      </w:r>
    </w:p>
    <w:p w14:paraId="6D4125DE" w14:textId="5BB48244" w:rsidR="007125C0" w:rsidRDefault="005A24A5" w:rsidP="007125C0">
      <w:pPr>
        <w:pStyle w:val="a0"/>
        <w:ind w:firstLine="709"/>
        <w:rPr>
          <w:rStyle w:val="normaltextrun"/>
          <w:sz w:val="28"/>
          <w:szCs w:val="28"/>
        </w:rPr>
      </w:pPr>
      <w:r w:rsidRPr="005A24A5">
        <w:t>Технического специалиста</w:t>
      </w:r>
      <w:r w:rsidR="007125C0">
        <w:t xml:space="preserve">. Разработчику техническое задание необходимо, потому что включает в себя описание функциональных требований, особенности архитектуры, используемые технологии и инструменты. Без технического задания разработчик может начать работу, но результат может быть не тот, который ожидает заказчик. </w:t>
      </w:r>
    </w:p>
    <w:p w14:paraId="775694F4" w14:textId="0FA07713" w:rsidR="007125C0" w:rsidRDefault="007125C0" w:rsidP="007125C0">
      <w:pPr>
        <w:pStyle w:val="a0"/>
        <w:ind w:firstLine="709"/>
        <w:rPr>
          <w:rStyle w:val="normaltextrun"/>
          <w:sz w:val="28"/>
          <w:szCs w:val="28"/>
        </w:rPr>
      </w:pPr>
      <w:r>
        <w:t>Членов при</w:t>
      </w:r>
      <w:r w:rsidR="000A1BA7">
        <w:t>е</w:t>
      </w:r>
      <w:r>
        <w:t xml:space="preserve">мо-сдаточной комиссии. Для членов приемо-сдаточной комиссии техническое задание необходимо для проверки сайта на соответствие требованиям, заданным в техническом задании. </w:t>
      </w:r>
    </w:p>
    <w:p w14:paraId="4F9D56A4" w14:textId="77777777" w:rsidR="007125C0" w:rsidRDefault="007125C0" w:rsidP="007125C0">
      <w:pPr>
        <w:pStyle w:val="a0"/>
        <w:ind w:firstLine="709"/>
        <w:rPr>
          <w:rFonts w:eastAsia="Times New Roman" w:cs="Times New Roman"/>
          <w:szCs w:val="24"/>
        </w:rPr>
      </w:pPr>
      <w:r>
        <w:t>Заказчика. Для заказчика техническое задание необходимо для точного определения требований к продукту и контроля за его реализацией. Техническое задание включает в себя перечень функций, дизайн, сроки и бюджет. Техническое задание для заказчика помогает снизить вероятность проблем и несоответствий между ожиданиями и результатом.</w:t>
      </w:r>
    </w:p>
    <w:p w14:paraId="095A2F47" w14:textId="77777777" w:rsidR="007125C0" w:rsidRPr="007125C0" w:rsidRDefault="007125C0" w:rsidP="007125C0"/>
    <w:p w14:paraId="794047BB" w14:textId="4613A314" w:rsidR="00A63893" w:rsidRDefault="00EB6A0B" w:rsidP="00C10B2D">
      <w:pPr>
        <w:pStyle w:val="1"/>
      </w:pPr>
      <w:bookmarkStart w:id="1" w:name="_Toc181395777"/>
      <w:bookmarkStart w:id="2" w:name="_Toc74526610"/>
      <w:bookmarkStart w:id="3" w:name="_Toc128474254"/>
      <w:r w:rsidRPr="00EB6A0B">
        <w:lastRenderedPageBreak/>
        <w:t>Термины и определения</w:t>
      </w:r>
      <w:bookmarkEnd w:id="1"/>
    </w:p>
    <w:p w14:paraId="21992FB2" w14:textId="408D881F" w:rsidR="005A24A5" w:rsidRDefault="005A24A5" w:rsidP="005A24A5">
      <w:r>
        <w:t>Информационная система (ИС) — система обработки информации совместно с соответствующими организационными ресурсами (человеческими, техническими, финансовыми и т. д.), которая обеспечивает и распространяет информацию (ISO/IEC 2382:2015).</w:t>
      </w:r>
    </w:p>
    <w:p w14:paraId="128582E8" w14:textId="75DD1284" w:rsidR="00763519" w:rsidRDefault="00763519" w:rsidP="005A24A5">
      <w:r>
        <w:t>База данных</w:t>
      </w:r>
      <w:r w:rsidR="00F640ED">
        <w:t xml:space="preserve"> (БД)</w:t>
      </w:r>
      <w:r>
        <w:t xml:space="preserve"> </w:t>
      </w:r>
      <w:r w:rsidRPr="00A67058">
        <w:t>–</w:t>
      </w:r>
      <w:r>
        <w:t xml:space="preserve"> </w:t>
      </w:r>
      <w:r w:rsidR="00F640ED" w:rsidRPr="00F640ED">
        <w:t>это систематический сбор данных, хранящихся в электронном виде. Он может содержать любые типы данных, включая слова, цифры, изображения, видео и файлы.</w:t>
      </w:r>
    </w:p>
    <w:p w14:paraId="410035A1" w14:textId="6A589B3A" w:rsidR="00763519" w:rsidRDefault="00763519" w:rsidP="005A24A5">
      <w:r>
        <w:t xml:space="preserve">Система управления базами данных </w:t>
      </w:r>
      <w:r w:rsidR="00F640ED">
        <w:t>(СУБД)</w:t>
      </w:r>
      <w:r w:rsidRPr="00A67058">
        <w:t>–</w:t>
      </w:r>
      <w:r>
        <w:t xml:space="preserve"> </w:t>
      </w:r>
      <w:r w:rsidRPr="00763519">
        <w:t>это программное обеспечение, которое используется для управления данными в базе данных. СУБД предоставляет средства для создания, изменения, хранения и извлечения информации из базы данных. Она обеспечивает эффективное управление данными, обеспечивает целостность и безопасность информации, а также обеспечивает возможность масштабирования базы данных.</w:t>
      </w:r>
    </w:p>
    <w:p w14:paraId="6A91D5C1" w14:textId="77777777" w:rsidR="00203597" w:rsidRPr="00BF5FF3" w:rsidRDefault="00203597" w:rsidP="00203597">
      <w:pPr>
        <w:spacing w:before="0" w:after="200"/>
        <w:ind w:firstLine="709"/>
        <w:contextualSpacing w:val="0"/>
      </w:pPr>
      <w:r w:rsidRPr="00BF5FF3">
        <w:t xml:space="preserve">DFD — общепринятое сокращение от англ. </w:t>
      </w:r>
      <w:proofErr w:type="spellStart"/>
      <w:r w:rsidRPr="00BF5FF3">
        <w:t>data</w:t>
      </w:r>
      <w:proofErr w:type="spellEnd"/>
      <w:r w:rsidRPr="00BF5FF3">
        <w:t xml:space="preserve"> </w:t>
      </w:r>
      <w:proofErr w:type="spellStart"/>
      <w:r w:rsidRPr="00BF5FF3">
        <w:t>flow</w:t>
      </w:r>
      <w:proofErr w:type="spellEnd"/>
      <w:r w:rsidRPr="00BF5FF3">
        <w:t xml:space="preserve"> </w:t>
      </w:r>
      <w:proofErr w:type="spellStart"/>
      <w:r w:rsidRPr="00BF5FF3">
        <w:t>diagrams</w:t>
      </w:r>
      <w:proofErr w:type="spellEnd"/>
      <w:r w:rsidRPr="00BF5FF3"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системе, источники и адресаты данных, логические функции, потоки данных и хранилища данных, к которым осуществляется доступ.</w:t>
      </w:r>
    </w:p>
    <w:p w14:paraId="77C24B84" w14:textId="77777777" w:rsidR="00203597" w:rsidRDefault="00203597" w:rsidP="00203597">
      <w:pPr>
        <w:spacing w:before="0" w:after="200"/>
        <w:ind w:firstLine="709"/>
        <w:contextualSpacing w:val="0"/>
      </w:pPr>
      <w:r w:rsidRPr="00BF5FF3">
        <w:t>IDEF0 — методология функционального моделирования</w:t>
      </w:r>
      <w:r>
        <w:t xml:space="preserve"> </w:t>
      </w:r>
      <w:r w:rsidRPr="00BF5FF3">
        <w:t>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 (поток работ).</w:t>
      </w:r>
    </w:p>
    <w:p w14:paraId="3567B463" w14:textId="77777777" w:rsidR="00203597" w:rsidRPr="006A4ADC" w:rsidRDefault="00203597" w:rsidP="00203597">
      <w:pPr>
        <w:spacing w:before="0" w:after="200"/>
        <w:ind w:firstLine="709"/>
        <w:contextualSpacing w:val="0"/>
      </w:pPr>
      <w:r w:rsidRPr="006A4ADC">
        <w:t>SQL (</w:t>
      </w:r>
      <w:proofErr w:type="spellStart"/>
      <w:r w:rsidRPr="006A4ADC">
        <w:t>Structured</w:t>
      </w:r>
      <w:proofErr w:type="spellEnd"/>
      <w:r w:rsidRPr="006A4ADC">
        <w:t xml:space="preserve"> </w:t>
      </w:r>
      <w:proofErr w:type="spellStart"/>
      <w:r w:rsidRPr="006A4ADC">
        <w:t>Query</w:t>
      </w:r>
      <w:proofErr w:type="spellEnd"/>
      <w:r w:rsidRPr="006A4ADC">
        <w:t xml:space="preserve"> Language) — это декларативный язык программирования (язык запросов), который используют для создания, обработки и хранения данных в реляционных базах данных.</w:t>
      </w:r>
    </w:p>
    <w:p w14:paraId="15DE28CD" w14:textId="76FEB2B5" w:rsidR="0057764D" w:rsidRPr="0057764D" w:rsidRDefault="0057764D" w:rsidP="0057764D">
      <w:proofErr w:type="spellStart"/>
      <w:r w:rsidRPr="0057764D">
        <w:rPr>
          <w:lang w:val="en-US"/>
        </w:rPr>
        <w:t>SQLiteStudio</w:t>
      </w:r>
      <w:proofErr w:type="spellEnd"/>
      <w:r w:rsidRPr="0057764D">
        <w:t xml:space="preserve"> — бесплатное графическое приложение с открытым исходным кодом для управления базами данных </w:t>
      </w:r>
      <w:r w:rsidRPr="0057764D">
        <w:rPr>
          <w:lang w:val="en-US"/>
        </w:rPr>
        <w:t>SQLite</w:t>
      </w:r>
      <w:r w:rsidRPr="0057764D">
        <w:t>.</w:t>
      </w:r>
    </w:p>
    <w:p w14:paraId="189E1D63" w14:textId="06D00FE7" w:rsidR="00F922B7" w:rsidRDefault="0057764D" w:rsidP="0057764D">
      <w:r w:rsidRPr="0057764D">
        <w:t xml:space="preserve">С помощью </w:t>
      </w:r>
      <w:proofErr w:type="spellStart"/>
      <w:r w:rsidRPr="0057764D">
        <w:rPr>
          <w:lang w:val="en-US"/>
        </w:rPr>
        <w:t>SQLiteStudio</w:t>
      </w:r>
      <w:proofErr w:type="spellEnd"/>
      <w:r w:rsidRPr="0057764D">
        <w:t xml:space="preserve"> можно создавать, изменять и запрашивать базы данных без необходимости писать команды </w:t>
      </w:r>
      <w:r w:rsidRPr="0057764D">
        <w:rPr>
          <w:lang w:val="en-US"/>
        </w:rPr>
        <w:t>SQL</w:t>
      </w:r>
      <w:r w:rsidRPr="0057764D">
        <w:t xml:space="preserve"> вручную</w:t>
      </w:r>
    </w:p>
    <w:p w14:paraId="60010B87" w14:textId="77777777" w:rsidR="005A24A5" w:rsidRDefault="005A24A5" w:rsidP="005A24A5"/>
    <w:p w14:paraId="0FC2EC3D" w14:textId="77777777" w:rsidR="005A24A5" w:rsidRPr="005A24A5" w:rsidRDefault="005A24A5" w:rsidP="005A24A5"/>
    <w:p w14:paraId="6951443F" w14:textId="77777777" w:rsidR="00C203BD" w:rsidRPr="00C203BD" w:rsidRDefault="00C203BD" w:rsidP="00C203BD"/>
    <w:p w14:paraId="63A1A4BE" w14:textId="5A4A5D2A" w:rsidR="00A82498" w:rsidRDefault="00A82498" w:rsidP="00A82498">
      <w:pPr>
        <w:pStyle w:val="1"/>
      </w:pPr>
      <w:bookmarkStart w:id="4" w:name="_Toc181395778"/>
      <w:r>
        <w:lastRenderedPageBreak/>
        <w:t>Перечень сокращений</w:t>
      </w:r>
      <w:bookmarkEnd w:id="4"/>
    </w:p>
    <w:p w14:paraId="5BA9C30F" w14:textId="1AAD06D8" w:rsidR="004A6148" w:rsidRPr="004A6148" w:rsidRDefault="00A67058" w:rsidP="004A6148">
      <w:pPr>
        <w:ind w:firstLine="709"/>
      </w:pPr>
      <w:bookmarkStart w:id="5" w:name="_Hlk179024710"/>
      <w:r w:rsidRPr="004A6148">
        <w:t>ИС – информационная система.</w:t>
      </w:r>
    </w:p>
    <w:p w14:paraId="32DD49A5" w14:textId="4A80C15D" w:rsidR="00A67058" w:rsidRPr="004A6148" w:rsidRDefault="00A67058" w:rsidP="00011C87">
      <w:pPr>
        <w:ind w:firstLine="709"/>
      </w:pPr>
      <w:r w:rsidRPr="004A6148">
        <w:t>ТЗ – техническое задание.</w:t>
      </w:r>
    </w:p>
    <w:p w14:paraId="45805FF2" w14:textId="16942CAA" w:rsidR="00F640ED" w:rsidRPr="004A6148" w:rsidRDefault="00F640ED" w:rsidP="00011C87">
      <w:pPr>
        <w:ind w:firstLine="709"/>
      </w:pPr>
      <w:r w:rsidRPr="004A6148">
        <w:t>БД – база данных.</w:t>
      </w:r>
    </w:p>
    <w:p w14:paraId="19787FDB" w14:textId="60A6652A" w:rsidR="0057764D" w:rsidRPr="004A6148" w:rsidRDefault="0057764D" w:rsidP="00011C87">
      <w:pPr>
        <w:ind w:firstLine="709"/>
      </w:pPr>
      <w:r w:rsidRPr="004A6148">
        <w:t>ПО - программное обеспечение.</w:t>
      </w:r>
    </w:p>
    <w:p w14:paraId="3044445C" w14:textId="0AC6844F" w:rsidR="0057764D" w:rsidRPr="004A6148" w:rsidRDefault="0057764D" w:rsidP="00011C87">
      <w:pPr>
        <w:ind w:firstLine="709"/>
      </w:pPr>
      <w:r w:rsidRPr="004A6148">
        <w:t>ТЗ - техническое задание.</w:t>
      </w:r>
    </w:p>
    <w:p w14:paraId="00DFECD7" w14:textId="30330A83" w:rsidR="00763519" w:rsidRPr="004A6148" w:rsidRDefault="00763519" w:rsidP="00011C87">
      <w:pPr>
        <w:ind w:firstLine="709"/>
      </w:pPr>
      <w:r w:rsidRPr="004A6148">
        <w:t xml:space="preserve">СУБД – </w:t>
      </w:r>
      <w:r w:rsidR="00F640ED" w:rsidRPr="004A6148">
        <w:t>Система управления базами данных.</w:t>
      </w:r>
    </w:p>
    <w:p w14:paraId="68A755D8" w14:textId="4C3204A1" w:rsidR="004A6148" w:rsidRPr="004A6148" w:rsidRDefault="00203597" w:rsidP="004A6148">
      <w:pPr>
        <w:spacing w:before="0" w:after="200"/>
        <w:ind w:firstLine="709"/>
        <w:contextualSpacing w:val="0"/>
        <w:jc w:val="left"/>
      </w:pPr>
      <w:r w:rsidRPr="004A6148">
        <w:t>ПК – персональный компьютер.</w:t>
      </w:r>
    </w:p>
    <w:bookmarkEnd w:id="5"/>
    <w:p w14:paraId="61FE344B" w14:textId="77777777" w:rsidR="00203597" w:rsidRPr="00203597" w:rsidRDefault="00203597" w:rsidP="00A67058"/>
    <w:p w14:paraId="38600864" w14:textId="7D888C5C" w:rsidR="00592879" w:rsidRDefault="00592879" w:rsidP="00592879">
      <w:pPr>
        <w:pStyle w:val="1"/>
      </w:pPr>
      <w:bookmarkStart w:id="6" w:name="_Toc181395779"/>
      <w:r>
        <w:lastRenderedPageBreak/>
        <w:t>Основные сведения о разработке</w:t>
      </w:r>
      <w:bookmarkEnd w:id="6"/>
    </w:p>
    <w:p w14:paraId="41078D8B" w14:textId="15E26A3A" w:rsidR="00F91124" w:rsidRDefault="00A52CF3" w:rsidP="00A52CF3">
      <w:pPr>
        <w:pStyle w:val="2"/>
      </w:pPr>
      <w:bookmarkStart w:id="7" w:name="_Toc181395780"/>
      <w:r>
        <w:t>Наименование разработки</w:t>
      </w:r>
      <w:bookmarkEnd w:id="7"/>
    </w:p>
    <w:p w14:paraId="1BB068BD" w14:textId="67A17D44" w:rsidR="00C203BD" w:rsidRPr="00716A84" w:rsidRDefault="00C203BD" w:rsidP="00C203BD">
      <w:pPr>
        <w:ind w:firstLine="709"/>
        <w:rPr>
          <w:rFonts w:cs="Times New Roman"/>
          <w:szCs w:val="24"/>
        </w:rPr>
      </w:pPr>
      <w:r w:rsidRPr="00716A84">
        <w:rPr>
          <w:rFonts w:cs="Times New Roman"/>
          <w:szCs w:val="24"/>
        </w:rPr>
        <w:t xml:space="preserve">Наименованием настоящей разработки является </w:t>
      </w:r>
      <w:r>
        <w:rPr>
          <w:rFonts w:cs="Times New Roman"/>
          <w:szCs w:val="24"/>
        </w:rPr>
        <w:t xml:space="preserve">«Информационная система для </w:t>
      </w:r>
      <w:r w:rsidR="001F49C9">
        <w:rPr>
          <w:rFonts w:cs="Times New Roman"/>
          <w:szCs w:val="24"/>
        </w:rPr>
        <w:t>магазина военной амуниции.</w:t>
      </w:r>
    </w:p>
    <w:p w14:paraId="4D0F4268" w14:textId="1ED491D0" w:rsidR="00A52CF3" w:rsidRDefault="00A52CF3" w:rsidP="00A52CF3">
      <w:pPr>
        <w:pStyle w:val="2"/>
      </w:pPr>
      <w:bookmarkStart w:id="8" w:name="_Toc181395781"/>
      <w:r>
        <w:t>Цель и задачи</w:t>
      </w:r>
      <w:bookmarkEnd w:id="8"/>
    </w:p>
    <w:p w14:paraId="00C0B82A" w14:textId="7149CB3E" w:rsidR="00A67058" w:rsidRPr="00A67058" w:rsidRDefault="00A67058" w:rsidP="00A67058">
      <w:pPr>
        <w:rPr>
          <w:rFonts w:cs="Times New Roman"/>
          <w:szCs w:val="24"/>
        </w:rPr>
      </w:pPr>
      <w:r w:rsidRPr="00A67058">
        <w:rPr>
          <w:rFonts w:cs="Times New Roman"/>
          <w:szCs w:val="24"/>
        </w:rPr>
        <w:t>Целью в рамках настоящей работы является разработка проекта, включающего в себя ИС</w:t>
      </w:r>
      <w:r>
        <w:rPr>
          <w:rFonts w:cs="Times New Roman"/>
          <w:szCs w:val="24"/>
        </w:rPr>
        <w:t xml:space="preserve"> </w:t>
      </w:r>
      <w:r w:rsidRPr="00A67058">
        <w:rPr>
          <w:rFonts w:cs="Times New Roman"/>
          <w:szCs w:val="24"/>
        </w:rPr>
        <w:t>по заданной теме и комплект документации к нему.</w:t>
      </w:r>
    </w:p>
    <w:p w14:paraId="7C65CD10" w14:textId="77777777" w:rsidR="00A67058" w:rsidRPr="00A67058" w:rsidRDefault="00A67058" w:rsidP="00A67058">
      <w:pPr>
        <w:rPr>
          <w:rFonts w:cs="Times New Roman"/>
          <w:szCs w:val="24"/>
        </w:rPr>
      </w:pPr>
      <w:r w:rsidRPr="00A67058">
        <w:rPr>
          <w:rFonts w:cs="Times New Roman"/>
          <w:szCs w:val="24"/>
        </w:rPr>
        <w:t>Задачами в рамках настоящей работы являются:</w:t>
      </w:r>
    </w:p>
    <w:p w14:paraId="6878ECA7" w14:textId="66F69BF5" w:rsidR="00A67058" w:rsidRPr="00A67058" w:rsidRDefault="00A67058" w:rsidP="00A67058">
      <w:pPr>
        <w:pStyle w:val="a0"/>
      </w:pPr>
      <w:r w:rsidRPr="00A67058">
        <w:t xml:space="preserve">В рамках </w:t>
      </w:r>
      <w:r w:rsidR="00FF7E99">
        <w:t>учебной практики</w:t>
      </w:r>
      <w:r w:rsidRPr="00A67058">
        <w:t xml:space="preserve"> разработать ИС на заданную тему.</w:t>
      </w:r>
    </w:p>
    <w:p w14:paraId="021BA235" w14:textId="77777777" w:rsidR="00A67058" w:rsidRPr="00A67058" w:rsidRDefault="00A67058" w:rsidP="00A67058">
      <w:pPr>
        <w:pStyle w:val="a0"/>
      </w:pPr>
      <w:r w:rsidRPr="00A67058">
        <w:t xml:space="preserve">Разработать перечень документации: руководство пользователя, программа и </w:t>
      </w:r>
    </w:p>
    <w:p w14:paraId="447BAD85" w14:textId="281DDD94" w:rsidR="007125C0" w:rsidRPr="007125C0" w:rsidRDefault="00A67058" w:rsidP="00A67058">
      <w:pPr>
        <w:pStyle w:val="a0"/>
      </w:pPr>
      <w:r w:rsidRPr="00A67058">
        <w:t>методика испытаний, отч</w:t>
      </w:r>
      <w:r w:rsidR="000A1BA7">
        <w:t>е</w:t>
      </w:r>
      <w:r w:rsidRPr="00A67058">
        <w:t xml:space="preserve">т по </w:t>
      </w:r>
      <w:r w:rsidR="00FF7E99">
        <w:t>учебной практике</w:t>
      </w:r>
      <w:r w:rsidRPr="00A67058">
        <w:t>.</w:t>
      </w:r>
    </w:p>
    <w:p w14:paraId="52EDEC11" w14:textId="27FFEE44" w:rsidR="00A52CF3" w:rsidRDefault="00847368" w:rsidP="00847368">
      <w:pPr>
        <w:pStyle w:val="2"/>
      </w:pPr>
      <w:bookmarkStart w:id="9" w:name="_Toc181395782"/>
      <w:r>
        <w:t xml:space="preserve">Сведения об </w:t>
      </w:r>
      <w:r w:rsidR="00A67058">
        <w:t>исполнителе</w:t>
      </w:r>
      <w:bookmarkEnd w:id="9"/>
    </w:p>
    <w:p w14:paraId="1915A76D" w14:textId="644ED8E4" w:rsidR="007125C0" w:rsidRDefault="007125C0" w:rsidP="007125C0">
      <w:pPr>
        <w:ind w:firstLine="709"/>
        <w:rPr>
          <w:szCs w:val="24"/>
        </w:rPr>
      </w:pPr>
      <w:r w:rsidRPr="00716A84">
        <w:rPr>
          <w:rFonts w:cs="Times New Roman"/>
          <w:szCs w:val="24"/>
        </w:rPr>
        <w:t>Исполнител</w:t>
      </w:r>
      <w:r w:rsidR="00CD141A">
        <w:rPr>
          <w:rFonts w:cs="Times New Roman"/>
          <w:szCs w:val="24"/>
        </w:rPr>
        <w:t>я</w:t>
      </w:r>
      <w:r w:rsidRPr="00716A84">
        <w:rPr>
          <w:rFonts w:cs="Times New Roman"/>
          <w:szCs w:val="24"/>
        </w:rPr>
        <w:t>м</w:t>
      </w:r>
      <w:r w:rsidR="00CD141A">
        <w:rPr>
          <w:rFonts w:cs="Times New Roman"/>
          <w:szCs w:val="24"/>
        </w:rPr>
        <w:t>и</w:t>
      </w:r>
      <w:r w:rsidRPr="00716A84">
        <w:rPr>
          <w:rFonts w:cs="Times New Roman"/>
          <w:szCs w:val="24"/>
        </w:rPr>
        <w:t xml:space="preserve"> проекта явля</w:t>
      </w:r>
      <w:r w:rsidR="00CD141A">
        <w:rPr>
          <w:rFonts w:cs="Times New Roman"/>
          <w:szCs w:val="24"/>
        </w:rPr>
        <w:t>ю</w:t>
      </w:r>
      <w:r w:rsidRPr="00716A84">
        <w:rPr>
          <w:rFonts w:cs="Times New Roman"/>
          <w:szCs w:val="24"/>
        </w:rPr>
        <w:t>тся студент</w:t>
      </w:r>
      <w:r w:rsidR="00CD141A">
        <w:rPr>
          <w:rFonts w:cs="Times New Roman"/>
          <w:szCs w:val="24"/>
        </w:rPr>
        <w:t>ы</w:t>
      </w:r>
      <w:r w:rsidRPr="00716A84">
        <w:rPr>
          <w:rFonts w:cs="Times New Roman"/>
          <w:szCs w:val="24"/>
        </w:rPr>
        <w:t xml:space="preserve"> Колледжа </w:t>
      </w:r>
      <w:proofErr w:type="spellStart"/>
      <w:r w:rsidRPr="00716A84">
        <w:rPr>
          <w:rFonts w:cs="Times New Roman"/>
          <w:szCs w:val="24"/>
        </w:rPr>
        <w:t>ВятГУ</w:t>
      </w:r>
      <w:proofErr w:type="spellEnd"/>
      <w:r>
        <w:rPr>
          <w:rFonts w:cs="Times New Roman"/>
          <w:szCs w:val="24"/>
        </w:rPr>
        <w:t xml:space="preserve"> групп ИСПк</w:t>
      </w:r>
      <w:r w:rsidR="00CD141A">
        <w:rPr>
          <w:rFonts w:cs="Times New Roman"/>
          <w:szCs w:val="24"/>
        </w:rPr>
        <w:t>-</w:t>
      </w:r>
      <w:r w:rsidR="0059315A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03-52-</w:t>
      </w:r>
      <w:proofErr w:type="gramStart"/>
      <w:r>
        <w:rPr>
          <w:rFonts w:cs="Times New Roman"/>
          <w:szCs w:val="24"/>
        </w:rPr>
        <w:t>00</w:t>
      </w:r>
      <w:r w:rsidR="001F49C9">
        <w:rPr>
          <w:szCs w:val="24"/>
        </w:rPr>
        <w:t xml:space="preserve"> </w:t>
      </w:r>
      <w:r w:rsidR="00CD141A">
        <w:rPr>
          <w:szCs w:val="24"/>
        </w:rPr>
        <w:t xml:space="preserve"> и</w:t>
      </w:r>
      <w:proofErr w:type="gramEnd"/>
      <w:r w:rsidR="00CD141A">
        <w:rPr>
          <w:szCs w:val="24"/>
        </w:rPr>
        <w:t xml:space="preserve"> ИСПк-405-52-00 </w:t>
      </w:r>
      <w:r w:rsidR="001F49C9">
        <w:rPr>
          <w:szCs w:val="24"/>
        </w:rPr>
        <w:t>Машкин Никита</w:t>
      </w:r>
      <w:r w:rsidR="00CD141A">
        <w:rPr>
          <w:szCs w:val="24"/>
        </w:rPr>
        <w:t xml:space="preserve"> Сергеевич и Храмов Дмитрий Евгеньевич.</w:t>
      </w:r>
    </w:p>
    <w:p w14:paraId="475CCBEE" w14:textId="6C047AA9" w:rsidR="00A67058" w:rsidRDefault="00A67058" w:rsidP="00A67058">
      <w:pPr>
        <w:pStyle w:val="2"/>
      </w:pPr>
      <w:bookmarkStart w:id="10" w:name="_Toc181395783"/>
      <w:r w:rsidRPr="00A67058">
        <w:t>Сведен</w:t>
      </w:r>
      <w:r w:rsidR="000A1BA7">
        <w:t>ия</w:t>
      </w:r>
      <w:r w:rsidRPr="00A67058">
        <w:t xml:space="preserve"> о заказчике</w:t>
      </w:r>
      <w:bookmarkEnd w:id="10"/>
    </w:p>
    <w:p w14:paraId="5513CCBA" w14:textId="77777777" w:rsidR="00A67058" w:rsidRPr="001065F6" w:rsidRDefault="00A67058" w:rsidP="00A67058">
      <w:pPr>
        <w:rPr>
          <w:rFonts w:cs="Times New Roman"/>
        </w:rPr>
      </w:pPr>
      <w:r w:rsidRPr="001065F6">
        <w:rPr>
          <w:rFonts w:cs="Times New Roman"/>
        </w:rPr>
        <w:t xml:space="preserve">Заказчиком настоящей работы является коллектив преподавателей ФГБОУ ВО </w:t>
      </w:r>
      <w:r>
        <w:rPr>
          <w:rFonts w:cs="Times New Roman"/>
        </w:rPr>
        <w:t>«</w:t>
      </w:r>
      <w:r w:rsidRPr="001065F6">
        <w:rPr>
          <w:rFonts w:cs="Times New Roman"/>
        </w:rPr>
        <w:t>Вятского государственного университета</w:t>
      </w:r>
      <w:r>
        <w:rPr>
          <w:rFonts w:cs="Times New Roman"/>
        </w:rPr>
        <w:t xml:space="preserve">» </w:t>
      </w:r>
      <w:r w:rsidRPr="001065F6">
        <w:rPr>
          <w:rFonts w:cs="Times New Roman"/>
        </w:rPr>
        <w:t xml:space="preserve">(Колледжа </w:t>
      </w:r>
      <w:proofErr w:type="spellStart"/>
      <w:r w:rsidRPr="001065F6">
        <w:rPr>
          <w:rFonts w:cs="Times New Roman"/>
        </w:rPr>
        <w:t>ВятГУ</w:t>
      </w:r>
      <w:proofErr w:type="spellEnd"/>
      <w:r w:rsidRPr="001065F6">
        <w:rPr>
          <w:rFonts w:cs="Times New Roman"/>
        </w:rPr>
        <w:t xml:space="preserve">): </w:t>
      </w:r>
    </w:p>
    <w:p w14:paraId="2EEF32C4" w14:textId="013F39EA" w:rsidR="00A67058" w:rsidRDefault="0059315A" w:rsidP="0059315A">
      <w:pPr>
        <w:pStyle w:val="vguList2"/>
        <w:ind w:firstLine="851"/>
        <w:rPr>
          <w:rFonts w:cs="Times New Roman"/>
        </w:rPr>
      </w:pPr>
      <w:bookmarkStart w:id="11" w:name="_Hlk147062291"/>
      <w:r>
        <w:rPr>
          <w:rFonts w:cs="Times New Roman"/>
        </w:rPr>
        <w:t xml:space="preserve">Руководитель учебной практики, </w:t>
      </w:r>
      <w:proofErr w:type="spellStart"/>
      <w:r>
        <w:rPr>
          <w:rFonts w:cs="Times New Roman"/>
        </w:rPr>
        <w:t>Долженкова</w:t>
      </w:r>
      <w:proofErr w:type="spellEnd"/>
      <w:r>
        <w:rPr>
          <w:rFonts w:cs="Times New Roman"/>
        </w:rPr>
        <w:t xml:space="preserve"> М.Л.</w:t>
      </w:r>
    </w:p>
    <w:p w14:paraId="407CDD03" w14:textId="6BEB3BB4" w:rsidR="00A67058" w:rsidRPr="00A67058" w:rsidRDefault="00A67058" w:rsidP="00A67058">
      <w:pPr>
        <w:pStyle w:val="a0"/>
      </w:pPr>
      <w:r>
        <w:t xml:space="preserve">руководитель образовательной программы, </w:t>
      </w:r>
      <w:bookmarkEnd w:id="11"/>
      <w:r w:rsidR="005560BE">
        <w:t>Сергеева Е.Г.</w:t>
      </w:r>
    </w:p>
    <w:p w14:paraId="0A193ADC" w14:textId="4639B90C" w:rsidR="00847368" w:rsidRDefault="00847368" w:rsidP="00847368">
      <w:pPr>
        <w:pStyle w:val="2"/>
      </w:pPr>
      <w:bookmarkStart w:id="12" w:name="_Toc181395784"/>
      <w:r>
        <w:t>Сроки разработки</w:t>
      </w:r>
      <w:bookmarkEnd w:id="12"/>
    </w:p>
    <w:p w14:paraId="34246C2E" w14:textId="7041A662" w:rsidR="007125C0" w:rsidRDefault="007125C0" w:rsidP="007125C0">
      <w:pPr>
        <w:ind w:firstLine="709"/>
        <w:rPr>
          <w:rFonts w:cs="Times New Roman"/>
          <w:szCs w:val="24"/>
        </w:rPr>
      </w:pPr>
      <w:r w:rsidRPr="008962AD">
        <w:rPr>
          <w:rFonts w:cs="Times New Roman"/>
          <w:szCs w:val="24"/>
        </w:rPr>
        <w:t xml:space="preserve">Разработка описываемого настоящим документа программного продукта должна быть осуществлена с </w:t>
      </w:r>
      <w:r>
        <w:rPr>
          <w:rFonts w:cs="Times New Roman"/>
          <w:szCs w:val="24"/>
        </w:rPr>
        <w:t>01</w:t>
      </w:r>
      <w:r w:rsidRPr="008962AD">
        <w:rPr>
          <w:rFonts w:cs="Times New Roman"/>
          <w:szCs w:val="24"/>
        </w:rPr>
        <w:t>.</w:t>
      </w:r>
      <w:r w:rsidR="0059315A">
        <w:rPr>
          <w:rFonts w:cs="Times New Roman"/>
          <w:szCs w:val="24"/>
        </w:rPr>
        <w:t>10</w:t>
      </w:r>
      <w:r w:rsidRPr="008962AD">
        <w:rPr>
          <w:rFonts w:cs="Times New Roman"/>
          <w:szCs w:val="24"/>
        </w:rPr>
        <w:t>.202</w:t>
      </w:r>
      <w:r w:rsidR="0059315A">
        <w:rPr>
          <w:rFonts w:cs="Times New Roman"/>
          <w:szCs w:val="24"/>
        </w:rPr>
        <w:t>4</w:t>
      </w:r>
      <w:r w:rsidRPr="008962AD">
        <w:rPr>
          <w:rFonts w:cs="Times New Roman"/>
          <w:szCs w:val="24"/>
        </w:rPr>
        <w:t xml:space="preserve"> </w:t>
      </w:r>
      <w:r w:rsidRPr="00F163E0">
        <w:rPr>
          <w:rFonts w:cs="Times New Roman"/>
          <w:szCs w:val="24"/>
        </w:rPr>
        <w:t xml:space="preserve">по </w:t>
      </w:r>
      <w:r w:rsidR="000A1BA7">
        <w:rPr>
          <w:rFonts w:cs="Times New Roman"/>
          <w:szCs w:val="24"/>
        </w:rPr>
        <w:t>01</w:t>
      </w:r>
      <w:r w:rsidRPr="00F163E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>12</w:t>
      </w:r>
      <w:r w:rsidRPr="008962AD">
        <w:rPr>
          <w:rFonts w:cs="Times New Roman"/>
          <w:szCs w:val="24"/>
        </w:rPr>
        <w:t>.202</w:t>
      </w:r>
      <w:r w:rsidR="0059315A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.</w:t>
      </w:r>
    </w:p>
    <w:p w14:paraId="6BC215EB" w14:textId="77777777" w:rsidR="007125C0" w:rsidRPr="007125C0" w:rsidRDefault="007125C0" w:rsidP="007125C0"/>
    <w:p w14:paraId="65EBEE70" w14:textId="39E2B19A" w:rsidR="00847368" w:rsidRDefault="00847368" w:rsidP="00847368">
      <w:pPr>
        <w:pStyle w:val="2"/>
      </w:pPr>
      <w:bookmarkStart w:id="13" w:name="_Toc181395785"/>
      <w:r>
        <w:t>Назначение разработки</w:t>
      </w:r>
      <w:bookmarkEnd w:id="13"/>
    </w:p>
    <w:p w14:paraId="039541D6" w14:textId="29BFBB4A" w:rsidR="007125C0" w:rsidRPr="007125C0" w:rsidRDefault="003A2F6B" w:rsidP="003A2F6B">
      <w:r w:rsidRPr="004A6148">
        <w:t>Разрабатываемая информационная система предназначена для</w:t>
      </w:r>
      <w:r w:rsidR="001F49C9">
        <w:t xml:space="preserve"> ведения учёта</w:t>
      </w:r>
      <w:r w:rsidR="00A90EB0">
        <w:t>, создания и обработки заказов, связанных с военной амуницией</w:t>
      </w:r>
      <w:r w:rsidR="00605D23">
        <w:t>.</w:t>
      </w:r>
      <w:r w:rsidR="00A90EB0">
        <w:t xml:space="preserve"> В ИС должны быть возможности просмотра и редактирования информации о заказах, а также с данными о них. Результатом должно стать приложение, которое систематизирует данные, а также упрощает восприятие информации о заказах.</w:t>
      </w:r>
    </w:p>
    <w:p w14:paraId="41CED6DE" w14:textId="6B152870" w:rsidR="00592879" w:rsidRDefault="00E61B22" w:rsidP="00E61B22">
      <w:pPr>
        <w:pStyle w:val="1"/>
      </w:pPr>
      <w:bookmarkStart w:id="14" w:name="_Toc181395786"/>
      <w:r>
        <w:lastRenderedPageBreak/>
        <w:t>Описание предметной области</w:t>
      </w:r>
      <w:bookmarkEnd w:id="14"/>
    </w:p>
    <w:p w14:paraId="09163C70" w14:textId="54391106" w:rsidR="00C54788" w:rsidRPr="00A90EB0" w:rsidRDefault="00A90EB0" w:rsidP="00A90EB0">
      <w:r w:rsidRPr="00A90EB0">
        <w:t>Магазин по продаже военной амуниции требует систематизации и автоматизации многих бизнес-процессов, таких как управление товарными запасами, учет продаж, обработка заказов и взаимодействие с клиентами. Ключевыми задачами являются поддержание точного учета товаров, обеспечение быстрой и эффективной обработки заказов, а также предоставление актуальной информации о наличии товаров. Важно также учитывать требования безопасности данных и соблюдение нормативных актов, связанных с продажей военной продукции.</w:t>
      </w:r>
      <w:r>
        <w:t xml:space="preserve"> </w:t>
      </w:r>
      <w:r w:rsidRPr="00A90EB0">
        <w:t>Помимо разработанного программного обеспечения для автоматизации работы магазина по продаже военной амуниции, существуют и другие аналогичные решения на рынке. Рассмотрим два из них.</w:t>
      </w:r>
    </w:p>
    <w:p w14:paraId="64E3B2C0" w14:textId="4179A7AF" w:rsidR="00090736" w:rsidRDefault="00F560FC" w:rsidP="008D236B">
      <w:pPr>
        <w:pStyle w:val="2"/>
      </w:pPr>
      <w:bookmarkStart w:id="15" w:name="_Toc181395787"/>
      <w:r>
        <w:t>Аналог</w:t>
      </w:r>
      <w:r w:rsidR="003A2A69">
        <w:t xml:space="preserve"> 1</w:t>
      </w:r>
      <w:bookmarkEnd w:id="15"/>
    </w:p>
    <w:p w14:paraId="2A16BDF8" w14:textId="2EE25504" w:rsidR="00A90EB0" w:rsidRDefault="00A90EB0" w:rsidP="0057188C">
      <w:pPr>
        <w:ind w:firstLine="0"/>
      </w:pPr>
      <w:r>
        <w:rPr>
          <w:noProof/>
        </w:rPr>
        <w:drawing>
          <wp:inline distT="0" distB="0" distL="0" distR="0" wp14:anchorId="25CAC0F7" wp14:editId="7A8D314C">
            <wp:extent cx="6172200" cy="3800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52" cy="3824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29242" w14:textId="77777777" w:rsidR="00A90EB0" w:rsidRDefault="00A90EB0" w:rsidP="0057188C">
      <w:pPr>
        <w:ind w:firstLine="0"/>
        <w:jc w:val="center"/>
      </w:pPr>
      <w:r>
        <w:t xml:space="preserve">Рисунок 1 - SAP </w:t>
      </w:r>
      <w:proofErr w:type="spellStart"/>
      <w:r>
        <w:t>for</w:t>
      </w:r>
      <w:proofErr w:type="spellEnd"/>
      <w:r>
        <w:t xml:space="preserve"> Retail</w:t>
      </w:r>
    </w:p>
    <w:p w14:paraId="7322C47B" w14:textId="42488FB8" w:rsidR="00A90EB0" w:rsidRDefault="00A90EB0" w:rsidP="00A90EB0">
      <w:r>
        <w:t xml:space="preserve">SAP </w:t>
      </w:r>
      <w:proofErr w:type="spellStart"/>
      <w:r>
        <w:t>for</w:t>
      </w:r>
      <w:proofErr w:type="spellEnd"/>
      <w:r>
        <w:t xml:space="preserve"> Retail: SAP </w:t>
      </w:r>
      <w:proofErr w:type="spellStart"/>
      <w:r>
        <w:t>for</w:t>
      </w:r>
      <w:proofErr w:type="spellEnd"/>
      <w:r>
        <w:t xml:space="preserve"> Retail представляет собой комплексное программное решение, разработанное специально для розничной торговли. Оно включает в себя модули для управления товарами, оформления заказов, учета продаж и взаимодействия с клиентами. Одним из ключевых преимуществ SAP </w:t>
      </w:r>
      <w:proofErr w:type="spellStart"/>
      <w:r>
        <w:t>for</w:t>
      </w:r>
      <w:proofErr w:type="spellEnd"/>
      <w:r>
        <w:t xml:space="preserve"> Retail является его интеграция с другими системами управления предприятием (ERP), что обеспечивает единый и централизованный подход к управлению всеми бизнес-процессами. Однако, SAP </w:t>
      </w:r>
      <w:proofErr w:type="spellStart"/>
      <w:r>
        <w:t>for</w:t>
      </w:r>
      <w:proofErr w:type="spellEnd"/>
      <w:r>
        <w:t xml:space="preserve"> Retail обычно требует значительных затрат как на внедрение, так и на обслуживание.</w:t>
      </w:r>
    </w:p>
    <w:p w14:paraId="74BE5C9C" w14:textId="77777777" w:rsidR="00A90EB0" w:rsidRPr="00A90EB0" w:rsidRDefault="00A90EB0" w:rsidP="00A90EB0"/>
    <w:p w14:paraId="22B95914" w14:textId="038B8BEE" w:rsidR="00090736" w:rsidRDefault="00090736" w:rsidP="003A2A69">
      <w:pPr>
        <w:pStyle w:val="2"/>
      </w:pPr>
      <w:bookmarkStart w:id="16" w:name="_Toc181395788"/>
      <w:r w:rsidRPr="00090736">
        <w:t xml:space="preserve">Аналог </w:t>
      </w:r>
      <w:r w:rsidR="003A2A69">
        <w:t>2</w:t>
      </w:r>
      <w:bookmarkEnd w:id="16"/>
    </w:p>
    <w:p w14:paraId="0398B860" w14:textId="2F744262" w:rsidR="00A90EB0" w:rsidRDefault="00A90EB0" w:rsidP="0057188C">
      <w:pPr>
        <w:ind w:firstLine="0"/>
        <w:jc w:val="center"/>
      </w:pPr>
      <w:r>
        <w:rPr>
          <w:noProof/>
        </w:rPr>
        <w:drawing>
          <wp:inline distT="0" distB="0" distL="0" distR="0" wp14:anchorId="1FE86263" wp14:editId="492E1EC2">
            <wp:extent cx="5768340" cy="272719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553" cy="2730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5FA91" w14:textId="77777777" w:rsidR="00A90EB0" w:rsidRDefault="00A90EB0" w:rsidP="0057188C">
      <w:pPr>
        <w:ind w:firstLine="0"/>
        <w:jc w:val="center"/>
      </w:pPr>
      <w:r>
        <w:t xml:space="preserve">Рисунок 2 - Microsoft Dynamics 365 </w:t>
      </w:r>
      <w:proofErr w:type="spellStart"/>
      <w:r>
        <w:t>for</w:t>
      </w:r>
      <w:proofErr w:type="spellEnd"/>
      <w:r>
        <w:t xml:space="preserve"> Retail</w:t>
      </w:r>
    </w:p>
    <w:p w14:paraId="55CA4F49" w14:textId="77777777" w:rsidR="00A90EB0" w:rsidRDefault="00A90EB0" w:rsidP="00A90EB0">
      <w:r>
        <w:t xml:space="preserve">Microsoft Dynamics 365 </w:t>
      </w:r>
      <w:proofErr w:type="spellStart"/>
      <w:r>
        <w:t>for</w:t>
      </w:r>
      <w:proofErr w:type="spellEnd"/>
      <w:r>
        <w:t xml:space="preserve"> Retail — это еще одно комплексное программное решение, ориентированное на розничную торговлю. Оно включает в себя модули для управления запасами, обработки заказов, анализа данных и взаимодействия с клиентами. Одним из ключевых преимуществ Dynamics 365 является его интеграция с другими продуктами и сервисами Microsoft, такими как Office 365 и </w:t>
      </w:r>
      <w:proofErr w:type="spellStart"/>
      <w:r>
        <w:t>Azure</w:t>
      </w:r>
      <w:proofErr w:type="spellEnd"/>
      <w:r>
        <w:t>, что обеспечивает дополнительные возможности для расширения функционала и улучшения производительности. Однако, как и в случае с SAP, внедрение и обслуживание Dynamics 365 требует значительных ресурсов.</w:t>
      </w:r>
    </w:p>
    <w:p w14:paraId="1B83E28F" w14:textId="4D508FB7" w:rsidR="00A90EB0" w:rsidRPr="00A90EB0" w:rsidRDefault="00A90EB0" w:rsidP="00A90EB0">
      <w:r>
        <w:t>Оба этих аналога предлагают мощные инструменты для автоматизации работы магазинов, включая управление товарами, обработку заказов и анализ данных. Однако разработанное программное обеспечение имеет ряд преимуществ, таких как индивидуальный подход к потребностям клиента, гибкость в настройке и отсутствие сложных интеграций с другими системами.</w:t>
      </w:r>
    </w:p>
    <w:p w14:paraId="092F632B" w14:textId="6B5C7B5B" w:rsidR="00E61B22" w:rsidRDefault="00E61B22" w:rsidP="00E61B22">
      <w:pPr>
        <w:pStyle w:val="1"/>
      </w:pPr>
      <w:bookmarkStart w:id="17" w:name="_Toc181395789"/>
      <w:r>
        <w:lastRenderedPageBreak/>
        <w:t>Требования к результатам разработки</w:t>
      </w:r>
      <w:bookmarkEnd w:id="17"/>
    </w:p>
    <w:p w14:paraId="43756BA9" w14:textId="7290C30E" w:rsidR="001D3FB1" w:rsidRDefault="004F60F3" w:rsidP="001D3FB1">
      <w:pPr>
        <w:pStyle w:val="2"/>
      </w:pPr>
      <w:bookmarkStart w:id="18" w:name="_Toc181395790"/>
      <w:r>
        <w:t>Требования к функциональным характеристикам</w:t>
      </w:r>
      <w:bookmarkEnd w:id="18"/>
    </w:p>
    <w:p w14:paraId="3697F60F" w14:textId="1F86275F" w:rsidR="00A15300" w:rsidRPr="00A15300" w:rsidRDefault="00A15300" w:rsidP="00A15300">
      <w:pPr>
        <w:pStyle w:val="2"/>
        <w:numPr>
          <w:ilvl w:val="0"/>
          <w:numId w:val="0"/>
        </w:numPr>
        <w:ind w:firstLine="709"/>
        <w:rPr>
          <w:rFonts w:eastAsiaTheme="minorEastAsia" w:cstheme="minorBidi"/>
          <w:b w:val="0"/>
          <w:bCs w:val="0"/>
          <w:szCs w:val="22"/>
        </w:rPr>
      </w:pPr>
      <w:bookmarkStart w:id="19" w:name="_Toc181395791"/>
      <w:r w:rsidRPr="00A15300">
        <w:rPr>
          <w:rFonts w:eastAsiaTheme="minorEastAsia" w:cstheme="minorBidi"/>
          <w:b w:val="0"/>
          <w:bCs w:val="0"/>
          <w:szCs w:val="22"/>
        </w:rPr>
        <w:t>При разработке информационной системы (ИС) для магазина военной амуниции необходимо учитывать следующие функциональные требования:</w:t>
      </w:r>
      <w:bookmarkEnd w:id="19"/>
    </w:p>
    <w:p w14:paraId="60021525" w14:textId="29B761A3" w:rsidR="00802D2E" w:rsidRPr="00802D2E" w:rsidRDefault="00802D2E" w:rsidP="00802D2E">
      <w:pPr>
        <w:pStyle w:val="a0"/>
      </w:pPr>
      <w:bookmarkStart w:id="20" w:name="_Toc147068483"/>
      <w:r w:rsidRPr="00802D2E">
        <w:t>Учет товаров:</w:t>
      </w:r>
    </w:p>
    <w:p w14:paraId="4AF20456" w14:textId="6A81DB40" w:rsidR="00802D2E" w:rsidRPr="006B063E" w:rsidRDefault="00802D2E" w:rsidP="006B063E">
      <w:pPr>
        <w:pStyle w:val="vguList2"/>
      </w:pPr>
      <w:r w:rsidRPr="006B063E">
        <w:t>Описание товаров (название, описание, артикул и т. д.).</w:t>
      </w:r>
    </w:p>
    <w:p w14:paraId="419D2432" w14:textId="3CB17B53" w:rsidR="00802D2E" w:rsidRPr="006B063E" w:rsidRDefault="00802D2E" w:rsidP="006B063E">
      <w:pPr>
        <w:pStyle w:val="vguList2"/>
      </w:pPr>
      <w:r w:rsidRPr="006B063E">
        <w:t>Фотографии товаров.</w:t>
      </w:r>
    </w:p>
    <w:p w14:paraId="44825A8B" w14:textId="66D288DC" w:rsidR="00802D2E" w:rsidRPr="006B063E" w:rsidRDefault="00802D2E" w:rsidP="006B063E">
      <w:pPr>
        <w:pStyle w:val="vguList2"/>
      </w:pPr>
      <w:r w:rsidRPr="006B063E">
        <w:t>Характеристики (материал, вес, размер и т. д.).</w:t>
      </w:r>
    </w:p>
    <w:p w14:paraId="57D8722B" w14:textId="11461DBB" w:rsidR="00802D2E" w:rsidRPr="006B063E" w:rsidRDefault="00802D2E" w:rsidP="006B063E">
      <w:pPr>
        <w:pStyle w:val="vguList2"/>
      </w:pPr>
      <w:r w:rsidRPr="006B063E">
        <w:t>Цены и стоимость производст</w:t>
      </w:r>
      <w:r w:rsidR="006B063E">
        <w:t>в</w:t>
      </w:r>
      <w:r w:rsidRPr="006B063E">
        <w:t>а.</w:t>
      </w:r>
    </w:p>
    <w:p w14:paraId="187EDD8A" w14:textId="6E51D437" w:rsidR="00802D2E" w:rsidRPr="00802D2E" w:rsidRDefault="00802D2E" w:rsidP="00802D2E">
      <w:pPr>
        <w:pStyle w:val="a0"/>
      </w:pPr>
      <w:r w:rsidRPr="00802D2E">
        <w:t>Категории:</w:t>
      </w:r>
    </w:p>
    <w:p w14:paraId="2F47CB2D" w14:textId="1E9DE6EE" w:rsidR="006B063E" w:rsidRDefault="00802D2E" w:rsidP="00A15300">
      <w:pPr>
        <w:pStyle w:val="vguList2"/>
      </w:pPr>
      <w:r w:rsidRPr="00802D2E">
        <w:t>Создание и управление категориями товаров (</w:t>
      </w:r>
      <w:r w:rsidR="00A15300" w:rsidRPr="00A15300">
        <w:t>экипировка, одежда, оружие и т.</w:t>
      </w:r>
      <w:r w:rsidR="00A15300">
        <w:t>д</w:t>
      </w:r>
      <w:r w:rsidRPr="00802D2E">
        <w:t>.).</w:t>
      </w:r>
    </w:p>
    <w:p w14:paraId="2BF8DBE7" w14:textId="77777777" w:rsidR="006B063E" w:rsidRDefault="00802D2E" w:rsidP="006B063E">
      <w:pPr>
        <w:pStyle w:val="a0"/>
      </w:pPr>
      <w:r w:rsidRPr="00802D2E">
        <w:t>Поставщики:</w:t>
      </w:r>
    </w:p>
    <w:p w14:paraId="4CAB8E65" w14:textId="35F25021" w:rsidR="00802D2E" w:rsidRPr="00802D2E" w:rsidRDefault="00802D2E" w:rsidP="006B063E">
      <w:pPr>
        <w:pStyle w:val="vguList2"/>
      </w:pPr>
      <w:r w:rsidRPr="00802D2E">
        <w:t>Информация о поставщиках (название компании, контактные данные и т. д.).</w:t>
      </w:r>
    </w:p>
    <w:p w14:paraId="20440F06" w14:textId="3FC6E641" w:rsidR="00802D2E" w:rsidRDefault="00A13935" w:rsidP="00A13935">
      <w:pPr>
        <w:pStyle w:val="a0"/>
      </w:pPr>
      <w:r>
        <w:t>Продажи:</w:t>
      </w:r>
    </w:p>
    <w:p w14:paraId="2FC607BE" w14:textId="7F825DEB" w:rsidR="00A13935" w:rsidRPr="00A13935" w:rsidRDefault="00A13935" w:rsidP="00A13935">
      <w:pPr>
        <w:pStyle w:val="vguList2"/>
      </w:pPr>
      <w:r w:rsidRPr="00A13935">
        <w:t>Регистрация продаж товаров, включая информацию о дате и времени продажи</w:t>
      </w:r>
      <w:r w:rsidR="00C54788">
        <w:t>, код изделия, суммы продажи, количество проданных изделий</w:t>
      </w:r>
      <w:r w:rsidRPr="00A13935">
        <w:t>.</w:t>
      </w:r>
    </w:p>
    <w:p w14:paraId="4ECFD82A" w14:textId="77777777" w:rsidR="00A13935" w:rsidRPr="00A13935" w:rsidRDefault="00A13935" w:rsidP="00A13935">
      <w:pPr>
        <w:pStyle w:val="vguList2"/>
      </w:pPr>
      <w:r w:rsidRPr="00A13935">
        <w:t>Отслеживание суммы продажи для каждой покупки.</w:t>
      </w:r>
    </w:p>
    <w:p w14:paraId="7CDB06D8" w14:textId="064F9876" w:rsidR="00BF444A" w:rsidRDefault="00BF444A" w:rsidP="00802D2E">
      <w:pPr>
        <w:pStyle w:val="2"/>
      </w:pPr>
      <w:bookmarkStart w:id="21" w:name="_Toc181395792"/>
      <w:r>
        <w:t>Требования к пользовательскому интерфейсу</w:t>
      </w:r>
      <w:bookmarkEnd w:id="20"/>
      <w:bookmarkEnd w:id="21"/>
    </w:p>
    <w:p w14:paraId="563F2883" w14:textId="43CB6121" w:rsidR="00520133" w:rsidRDefault="00E13287" w:rsidP="00E13287">
      <w:r>
        <w:t xml:space="preserve">На рисунках ниже предоставлены прототипы ИС для </w:t>
      </w:r>
      <w:r w:rsidR="004B7170">
        <w:t>магазина военной амуниции</w:t>
      </w:r>
      <w:r>
        <w:t xml:space="preserve">. </w:t>
      </w:r>
    </w:p>
    <w:p w14:paraId="6C5A18DC" w14:textId="130977F0" w:rsidR="006E3D16" w:rsidRPr="006E3D16" w:rsidRDefault="006E3D16" w:rsidP="00E13287">
      <w:r>
        <w:t xml:space="preserve">При входе в приложение пользователя встречает окно авторизации, прототип (см. рис. 4) показывает, что в окне должны быть поля ввода логина и пароля, также должна быть информация о полях. Внизу окна должна быть кнопка «Войти». </w:t>
      </w:r>
    </w:p>
    <w:p w14:paraId="3DEA5768" w14:textId="734CE842" w:rsidR="004B7170" w:rsidRDefault="00EC5E2C" w:rsidP="0057188C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687727AE" wp14:editId="2529443E">
            <wp:extent cx="1785051" cy="23241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8297" cy="232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2D2C" w14:textId="08E0EE7D" w:rsidR="004B7170" w:rsidRDefault="004B7170" w:rsidP="0057188C">
      <w:pPr>
        <w:ind w:firstLine="0"/>
        <w:jc w:val="center"/>
      </w:pPr>
      <w:r>
        <w:t xml:space="preserve">Рисунок </w:t>
      </w:r>
      <w:r w:rsidR="0057188C">
        <w:t>3</w:t>
      </w:r>
      <w:r>
        <w:t xml:space="preserve"> – </w:t>
      </w:r>
      <w:r w:rsidR="00575C6E">
        <w:t xml:space="preserve">Прототип </w:t>
      </w:r>
      <w:r>
        <w:t>окн</w:t>
      </w:r>
      <w:r w:rsidR="00575C6E">
        <w:t>а</w:t>
      </w:r>
      <w:r>
        <w:t xml:space="preserve"> авторизации</w:t>
      </w:r>
    </w:p>
    <w:p w14:paraId="39EBE64A" w14:textId="4F027B17" w:rsidR="006E3D16" w:rsidRDefault="006E3D16" w:rsidP="006E3D16">
      <w:r>
        <w:lastRenderedPageBreak/>
        <w:t>После входа пользователя встречает окно той роли, какая у его учётной записи, то есть после окна авторизации программа должна сразу понимать, что за пользователь перед ней, это либо администратор, сотрудник или покупатель.</w:t>
      </w:r>
    </w:p>
    <w:p w14:paraId="2D38F92D" w14:textId="68776959" w:rsidR="002E5AC7" w:rsidRDefault="002E5AC7" w:rsidP="002E5AC7">
      <w:pPr>
        <w:pStyle w:val="3"/>
      </w:pPr>
      <w:bookmarkStart w:id="22" w:name="_Toc181395793"/>
      <w:r>
        <w:t>Требования к пользовательскому интерфейсу администратора</w:t>
      </w:r>
      <w:bookmarkEnd w:id="22"/>
    </w:p>
    <w:p w14:paraId="0CF91B24" w14:textId="16E0E4D3" w:rsidR="006E3D16" w:rsidRDefault="00713477" w:rsidP="006E3D16">
      <w:r>
        <w:t>В главном меню администратора должны быть кнопки просмотра «Продуктов», «Категорий», «Поставщиков», «Пользователей» и «Заказов».</w:t>
      </w:r>
      <w:r w:rsidR="0057188C">
        <w:t xml:space="preserve"> При нажатии каждой из кнопок должно открываться окно для просмотра соответствующей информации.</w:t>
      </w:r>
      <w:r>
        <w:t xml:space="preserve"> В самом низу окна должна быть кнопка выхода из учётной записи (см. рис. 5). Вверху окна должна быть </w:t>
      </w:r>
      <w:r w:rsidR="002445E2">
        <w:t>текстовая надпись,</w:t>
      </w:r>
      <w:r>
        <w:t xml:space="preserve"> в которой указано то, что это администратор и его имя.</w:t>
      </w:r>
    </w:p>
    <w:p w14:paraId="5D7ED938" w14:textId="77777777" w:rsidR="006E3D16" w:rsidRDefault="006E3D16" w:rsidP="006E3D16"/>
    <w:p w14:paraId="59171388" w14:textId="32371362" w:rsidR="004B7170" w:rsidRDefault="00EC5E2C" w:rsidP="0057188C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05EF5924" wp14:editId="4A3B78F1">
            <wp:extent cx="3953427" cy="405821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A7C5" w14:textId="148AE156" w:rsidR="00575C6E" w:rsidRDefault="00575C6E" w:rsidP="0057188C">
      <w:pPr>
        <w:ind w:firstLine="0"/>
        <w:jc w:val="center"/>
      </w:pPr>
      <w:r>
        <w:t xml:space="preserve">Рисунок </w:t>
      </w:r>
      <w:r w:rsidR="0057188C">
        <w:t>4</w:t>
      </w:r>
      <w:r>
        <w:t xml:space="preserve"> – Прототип главного окна </w:t>
      </w:r>
      <w:r w:rsidR="00F35733">
        <w:t>а</w:t>
      </w:r>
      <w:r>
        <w:t>дминистратора</w:t>
      </w:r>
    </w:p>
    <w:p w14:paraId="2EF36CE5" w14:textId="77777777" w:rsidR="001E36D5" w:rsidRDefault="001E36D5" w:rsidP="0057188C">
      <w:pPr>
        <w:ind w:firstLine="0"/>
        <w:jc w:val="center"/>
      </w:pPr>
    </w:p>
    <w:p w14:paraId="2A63C478" w14:textId="6B2BFC26" w:rsidR="0057188C" w:rsidRPr="002E5AC7" w:rsidRDefault="0057188C" w:rsidP="0057188C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products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продуктам, а также с возможностями добавления, редактирования, обновления и удаления данной информации (см. рис. </w:t>
      </w:r>
      <w:r w:rsidR="002E5AC7">
        <w:t>5</w:t>
      </w:r>
      <w:r>
        <w:t>). На прототипе представлены 5 кнопок, при нажатии на «</w:t>
      </w:r>
      <w:r>
        <w:rPr>
          <w:lang w:val="en-US"/>
        </w:rPr>
        <w:t>Add</w:t>
      </w:r>
      <w:r>
        <w:t xml:space="preserve">» </w:t>
      </w:r>
      <w:r w:rsidR="004C2B58">
        <w:t xml:space="preserve">должно открыться окно добавления товара (см. рис. </w:t>
      </w:r>
      <w:r w:rsidR="002E5AC7">
        <w:t>6</w:t>
      </w:r>
      <w:r w:rsidR="004C2B58">
        <w:t>), при нажатии на «</w:t>
      </w:r>
      <w:r w:rsidR="004C2B58">
        <w:rPr>
          <w:lang w:val="en-US"/>
        </w:rPr>
        <w:t>Edit</w:t>
      </w:r>
      <w:r w:rsidR="004C2B58">
        <w:t>»</w:t>
      </w:r>
      <w:r w:rsidR="004C2B58" w:rsidRPr="004C2B58">
        <w:t xml:space="preserve"> </w:t>
      </w:r>
      <w:r w:rsidR="004C2B58">
        <w:t xml:space="preserve">должно открываться окно </w:t>
      </w:r>
      <w:r w:rsidR="002E5AC7">
        <w:t>редактирования товара (см. рис. 7), при нажатии на «</w:t>
      </w:r>
      <w:r w:rsidR="002E5AC7">
        <w:rPr>
          <w:lang w:val="en-US"/>
        </w:rPr>
        <w:t>Delete</w:t>
      </w:r>
      <w:r w:rsidR="002E5AC7">
        <w:t xml:space="preserve">» должно появляться окно подтверждения, после утвердительного ответа по поводу удаления записи, запись </w:t>
      </w:r>
      <w:r w:rsidR="002E5AC7">
        <w:lastRenderedPageBreak/>
        <w:t>должна быть удалена. При нажатии на кнопку «</w:t>
      </w:r>
      <w:r w:rsidR="002E5AC7">
        <w:rPr>
          <w:lang w:val="en-US"/>
        </w:rPr>
        <w:t>Refresh</w:t>
      </w:r>
      <w:r w:rsidR="002E5AC7">
        <w:t>»</w:t>
      </w:r>
      <w:r w:rsidR="002E5AC7" w:rsidRPr="002E5AC7">
        <w:t xml:space="preserve"> </w:t>
      </w:r>
      <w:r w:rsidR="002E5AC7">
        <w:t>должны обновляться данные. Ниже всех кнопок должна располагаться кнопка выхода из данного окна.</w:t>
      </w:r>
    </w:p>
    <w:p w14:paraId="180D927C" w14:textId="3B530502" w:rsidR="0057188C" w:rsidRPr="0057188C" w:rsidRDefault="0057188C" w:rsidP="0057188C">
      <w:pPr>
        <w:ind w:firstLine="0"/>
      </w:pPr>
      <w:r w:rsidRPr="0057188C">
        <w:rPr>
          <w:noProof/>
        </w:rPr>
        <w:drawing>
          <wp:inline distT="0" distB="0" distL="0" distR="0" wp14:anchorId="7AF3EC79" wp14:editId="1B3F8EF1">
            <wp:extent cx="6165273" cy="3024337"/>
            <wp:effectExtent l="0" t="0" r="698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1956" cy="30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B6EE" w14:textId="484C6F38" w:rsidR="0057188C" w:rsidRDefault="0057188C" w:rsidP="0057188C">
      <w:pPr>
        <w:ind w:firstLine="0"/>
        <w:jc w:val="center"/>
      </w:pPr>
      <w:r>
        <w:t xml:space="preserve">Рисунок 5 – Прототип окна просмотра товаров </w:t>
      </w:r>
    </w:p>
    <w:p w14:paraId="37539049" w14:textId="4B8D8C56" w:rsidR="002E5AC7" w:rsidRDefault="002E5AC7" w:rsidP="0057188C">
      <w:pPr>
        <w:ind w:firstLine="0"/>
        <w:jc w:val="center"/>
      </w:pPr>
      <w:r w:rsidRPr="002E5AC7">
        <w:rPr>
          <w:noProof/>
        </w:rPr>
        <w:drawing>
          <wp:inline distT="0" distB="0" distL="0" distR="0" wp14:anchorId="39178AEC" wp14:editId="7F56A44B">
            <wp:extent cx="2507673" cy="2281628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2382" cy="22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9DE1" w14:textId="4F803C11" w:rsidR="002E5AC7" w:rsidRDefault="002E5AC7" w:rsidP="0057188C">
      <w:pPr>
        <w:ind w:firstLine="0"/>
        <w:jc w:val="center"/>
      </w:pPr>
      <w:r>
        <w:t>Рисунок 6 – Прототип окно добавления товара</w:t>
      </w:r>
    </w:p>
    <w:p w14:paraId="058D3DA2" w14:textId="69F4EA09" w:rsidR="002E5AC7" w:rsidRDefault="002E5AC7" w:rsidP="0057188C">
      <w:pPr>
        <w:ind w:firstLine="0"/>
        <w:jc w:val="center"/>
      </w:pPr>
      <w:r w:rsidRPr="002E5AC7">
        <w:rPr>
          <w:noProof/>
        </w:rPr>
        <w:drawing>
          <wp:inline distT="0" distB="0" distL="0" distR="0" wp14:anchorId="7D02EE77" wp14:editId="7E313D49">
            <wp:extent cx="2424545" cy="2198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3325" cy="22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71F6" w14:textId="648DAACE" w:rsidR="00600486" w:rsidRDefault="002E5AC7" w:rsidP="00600486">
      <w:pPr>
        <w:ind w:firstLine="0"/>
        <w:jc w:val="center"/>
      </w:pPr>
      <w:r>
        <w:t>Рисунок 7 – Прототип окна редактирования товара</w:t>
      </w:r>
    </w:p>
    <w:p w14:paraId="1C103E02" w14:textId="07D69E53" w:rsidR="002E5AC7" w:rsidRDefault="002E5AC7" w:rsidP="002E5AC7">
      <w:r>
        <w:lastRenderedPageBreak/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categories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категориям, а также с возможностями добавления, редактирования, обновления и удаления данной информации (см. рис. </w:t>
      </w:r>
      <w:r w:rsidR="00600486">
        <w:t>8</w:t>
      </w:r>
      <w:r>
        <w:t>). На прототипе представлены 5 кнопок, при нажатии на «</w:t>
      </w:r>
      <w:r>
        <w:rPr>
          <w:lang w:val="en-US"/>
        </w:rPr>
        <w:t>Add</w:t>
      </w:r>
      <w:r>
        <w:t xml:space="preserve">» должно открыться окно добавления категории (см. рис. </w:t>
      </w:r>
      <w:r w:rsidR="00600486">
        <w:t>9</w:t>
      </w:r>
      <w:r>
        <w:t>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 xml:space="preserve">должно открываться окно редактирования категории (см. рис. </w:t>
      </w:r>
      <w:r w:rsidR="00600486">
        <w:t>10</w:t>
      </w:r>
      <w:r>
        <w:t>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4F8494F1" w14:textId="232C8B0D" w:rsidR="00600486" w:rsidRDefault="00600486" w:rsidP="00600486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01ED6D78" wp14:editId="0C8D48BF">
            <wp:extent cx="3801005" cy="332468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3D03" w14:textId="61C02316" w:rsidR="00600486" w:rsidRDefault="00600486" w:rsidP="00600486">
      <w:pPr>
        <w:ind w:firstLine="0"/>
        <w:jc w:val="center"/>
      </w:pPr>
      <w:r>
        <w:t>Рисунок 8 – Прототип окна просмотра данных о категориях</w:t>
      </w:r>
    </w:p>
    <w:p w14:paraId="230EE6B9" w14:textId="09902B05" w:rsidR="00600486" w:rsidRDefault="00600486" w:rsidP="00600486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26BB0F70" wp14:editId="42AF84E9">
            <wp:extent cx="2499345" cy="2140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593" cy="214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0EB1" w14:textId="541A34B1" w:rsidR="00600486" w:rsidRDefault="00600486" w:rsidP="00600486">
      <w:pPr>
        <w:ind w:firstLine="0"/>
        <w:jc w:val="center"/>
      </w:pPr>
      <w:r>
        <w:t>Рисунок 9 – Прототип окна добавления категории</w:t>
      </w:r>
    </w:p>
    <w:p w14:paraId="1218EE69" w14:textId="307223F0" w:rsidR="00600486" w:rsidRDefault="00600486" w:rsidP="00600486">
      <w:pPr>
        <w:ind w:firstLine="0"/>
        <w:jc w:val="center"/>
      </w:pPr>
      <w:r w:rsidRPr="00600486">
        <w:rPr>
          <w:noProof/>
        </w:rPr>
        <w:lastRenderedPageBreak/>
        <w:drawing>
          <wp:inline distT="0" distB="0" distL="0" distR="0" wp14:anchorId="7889FD88" wp14:editId="7D987083">
            <wp:extent cx="2502764" cy="216823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3930" cy="21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587DD" w14:textId="1948ADBB" w:rsidR="00600486" w:rsidRDefault="00600486" w:rsidP="00600486">
      <w:pPr>
        <w:ind w:firstLine="0"/>
        <w:jc w:val="center"/>
      </w:pPr>
      <w:r>
        <w:t>Рисунок 10 – Прототип окна редактирования категории</w:t>
      </w:r>
    </w:p>
    <w:p w14:paraId="143DA0E0" w14:textId="77777777" w:rsidR="001E36D5" w:rsidRPr="002E5AC7" w:rsidRDefault="001E36D5" w:rsidP="00600486">
      <w:pPr>
        <w:ind w:firstLine="0"/>
        <w:jc w:val="center"/>
      </w:pPr>
    </w:p>
    <w:p w14:paraId="520AA124" w14:textId="6D04D0A0" w:rsidR="00600486" w:rsidRDefault="00600486" w:rsidP="00600486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providers</w:t>
      </w:r>
      <w:r w:rsidRPr="0057188C">
        <w:t xml:space="preserve">» </w:t>
      </w:r>
      <w:r>
        <w:t>должно открыться окно, в котором храниться табличная информация по всем поставщикам, а также с возможностями добавления, редактирования, обновления и удаления данной информации (см. рис. 11).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поставщика (см. рис. 12),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поставщика (см. рис. 13),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6CC4835B" w14:textId="420919DF" w:rsidR="00600486" w:rsidRDefault="00600486" w:rsidP="001E36D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25054D8F" wp14:editId="21BAC100">
            <wp:extent cx="5361709" cy="396202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9382" cy="39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5FB1" w14:textId="569D506E" w:rsidR="00600486" w:rsidRDefault="00600486" w:rsidP="001E36D5">
      <w:pPr>
        <w:ind w:firstLine="0"/>
        <w:jc w:val="center"/>
      </w:pPr>
      <w:r>
        <w:t>Рисунок 11 – Прототип окна просмотра данных о поставщиках</w:t>
      </w:r>
    </w:p>
    <w:p w14:paraId="1BF098A3" w14:textId="6C236FB1" w:rsidR="00600486" w:rsidRDefault="00600486" w:rsidP="001E36D5">
      <w:pPr>
        <w:ind w:firstLine="0"/>
        <w:jc w:val="center"/>
      </w:pPr>
      <w:r w:rsidRPr="00600486">
        <w:rPr>
          <w:noProof/>
        </w:rPr>
        <w:lastRenderedPageBreak/>
        <w:drawing>
          <wp:inline distT="0" distB="0" distL="0" distR="0" wp14:anchorId="64BD1436" wp14:editId="29DB0455">
            <wp:extent cx="2556164" cy="292484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1557" cy="29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C114" w14:textId="308DE2E5" w:rsidR="00600486" w:rsidRDefault="00600486" w:rsidP="001E36D5">
      <w:pPr>
        <w:ind w:firstLine="0"/>
        <w:jc w:val="center"/>
      </w:pPr>
      <w:r>
        <w:t>Рисунок 12 – Прототип окна добавления поставщик</w:t>
      </w:r>
      <w:r w:rsidR="001E36D5">
        <w:t>а</w:t>
      </w:r>
    </w:p>
    <w:p w14:paraId="470A9B04" w14:textId="0312E0B3" w:rsidR="00600486" w:rsidRDefault="00600486" w:rsidP="001E36D5">
      <w:pPr>
        <w:ind w:firstLine="0"/>
        <w:jc w:val="center"/>
      </w:pPr>
      <w:r w:rsidRPr="00600486">
        <w:rPr>
          <w:noProof/>
        </w:rPr>
        <w:drawing>
          <wp:inline distT="0" distB="0" distL="0" distR="0" wp14:anchorId="0B538DAB" wp14:editId="5A8A260B">
            <wp:extent cx="2362200" cy="2799207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9078" cy="28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0EC" w14:textId="63A4CBC4" w:rsidR="00600486" w:rsidRDefault="00600486" w:rsidP="001E36D5">
      <w:pPr>
        <w:ind w:firstLine="0"/>
        <w:jc w:val="center"/>
      </w:pPr>
      <w:r>
        <w:t>Рисунок 13 – Прототип окна редактирования поставщика</w:t>
      </w:r>
    </w:p>
    <w:p w14:paraId="4429F92B" w14:textId="77777777" w:rsidR="001E36D5" w:rsidRDefault="001E36D5" w:rsidP="001E36D5">
      <w:pPr>
        <w:ind w:firstLine="0"/>
        <w:jc w:val="center"/>
      </w:pPr>
    </w:p>
    <w:p w14:paraId="3776CD0A" w14:textId="15888C94" w:rsidR="001E36D5" w:rsidRPr="00B275B9" w:rsidRDefault="001E36D5" w:rsidP="001E36D5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users</w:t>
      </w:r>
      <w:r w:rsidRPr="0057188C">
        <w:t xml:space="preserve">» </w:t>
      </w:r>
      <w:r>
        <w:t>должно открыться окно, в котором храниться табличная информация по всем пользователям, а также с возможностями добавления, редактирования, обновления и удаления данной информации (см. рис. 14). На прототипе представлены 5 кнопок, при нажатии на «</w:t>
      </w:r>
      <w:r>
        <w:rPr>
          <w:lang w:val="en-US"/>
        </w:rPr>
        <w:t>Add</w:t>
      </w:r>
      <w:r>
        <w:t>» должно открыться окно добавления пользователя (см. рис. 15),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>должно открываться окно редактирования пользователя (см. рис. 16),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209B4737" w14:textId="3285D4C5" w:rsidR="001E36D5" w:rsidRDefault="001E36D5" w:rsidP="001E36D5">
      <w:pPr>
        <w:ind w:firstLine="0"/>
        <w:jc w:val="center"/>
        <w:rPr>
          <w:lang w:val="en-US"/>
        </w:rPr>
      </w:pPr>
      <w:r w:rsidRPr="001E36D5">
        <w:rPr>
          <w:noProof/>
          <w:lang w:val="en-US"/>
        </w:rPr>
        <w:lastRenderedPageBreak/>
        <w:drawing>
          <wp:inline distT="0" distB="0" distL="0" distR="0" wp14:anchorId="2268B210" wp14:editId="0001FC7E">
            <wp:extent cx="6480175" cy="3423920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5C96" w14:textId="138748D9" w:rsidR="001E36D5" w:rsidRDefault="001E36D5" w:rsidP="001E36D5">
      <w:pPr>
        <w:ind w:firstLine="0"/>
        <w:jc w:val="center"/>
      </w:pPr>
      <w:r>
        <w:t>Рисунок 14 – Прототип окна просмотра данных о пользователях</w:t>
      </w:r>
    </w:p>
    <w:p w14:paraId="48026853" w14:textId="30804897" w:rsidR="001E36D5" w:rsidRDefault="001E36D5" w:rsidP="001E36D5">
      <w:pPr>
        <w:ind w:firstLine="0"/>
        <w:jc w:val="center"/>
      </w:pPr>
      <w:r w:rsidRPr="001E36D5">
        <w:rPr>
          <w:noProof/>
        </w:rPr>
        <w:drawing>
          <wp:inline distT="0" distB="0" distL="0" distR="0" wp14:anchorId="32F9BA1F" wp14:editId="3165FBF9">
            <wp:extent cx="1952898" cy="435353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871F" w14:textId="2C34865C" w:rsidR="001E36D5" w:rsidRDefault="001E36D5" w:rsidP="001E36D5">
      <w:pPr>
        <w:ind w:firstLine="0"/>
        <w:jc w:val="center"/>
      </w:pPr>
      <w:r>
        <w:t>Рисунок 15 – Прототип окна добавления пользователя</w:t>
      </w:r>
    </w:p>
    <w:p w14:paraId="76134891" w14:textId="30211B42" w:rsidR="001E36D5" w:rsidRDefault="001E36D5" w:rsidP="001E36D5">
      <w:pPr>
        <w:ind w:firstLine="0"/>
        <w:jc w:val="center"/>
      </w:pPr>
      <w:r w:rsidRPr="001E36D5">
        <w:rPr>
          <w:noProof/>
        </w:rPr>
        <w:lastRenderedPageBreak/>
        <w:drawing>
          <wp:inline distT="0" distB="0" distL="0" distR="0" wp14:anchorId="7F747D16" wp14:editId="32EFAF34">
            <wp:extent cx="1914792" cy="4344006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83C1" w14:textId="04BCE810" w:rsidR="001E36D5" w:rsidRDefault="001E36D5" w:rsidP="001E36D5">
      <w:pPr>
        <w:ind w:firstLine="0"/>
        <w:jc w:val="center"/>
      </w:pPr>
      <w:r>
        <w:t xml:space="preserve">Рисунок 16 – Прототип окна редактирования пользователя </w:t>
      </w:r>
    </w:p>
    <w:p w14:paraId="5E1F72AC" w14:textId="77777777" w:rsidR="00D11A2E" w:rsidRDefault="00D11A2E" w:rsidP="001E36D5">
      <w:pPr>
        <w:ind w:firstLine="0"/>
        <w:jc w:val="center"/>
      </w:pPr>
    </w:p>
    <w:p w14:paraId="1EDA365D" w14:textId="77D93701" w:rsidR="00A1775E" w:rsidRDefault="00A1775E" w:rsidP="00A1775E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 w:rsidR="00D11A2E">
        <w:rPr>
          <w:lang w:val="en-US"/>
        </w:rPr>
        <w:t>orders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</w:t>
      </w:r>
      <w:r w:rsidR="00D11A2E">
        <w:t>заказам</w:t>
      </w:r>
      <w:r>
        <w:t>, а также с возможностями редактирования, обновления и удаления данной информации (см. рис. 1</w:t>
      </w:r>
      <w:r w:rsidR="00D11A2E">
        <w:t>7</w:t>
      </w:r>
      <w:r>
        <w:t xml:space="preserve">). На прототипе представлены </w:t>
      </w:r>
      <w:r w:rsidR="00D11A2E">
        <w:t>4</w:t>
      </w:r>
      <w:r>
        <w:t xml:space="preserve"> </w:t>
      </w:r>
      <w:r w:rsidR="00D11A2E">
        <w:t>кнопки</w:t>
      </w:r>
      <w:r>
        <w:t>, при нажатии на «</w:t>
      </w:r>
      <w:r>
        <w:rPr>
          <w:lang w:val="en-US"/>
        </w:rPr>
        <w:t>Edit</w:t>
      </w:r>
      <w:r>
        <w:t>»</w:t>
      </w:r>
      <w:r w:rsidRPr="004C2B58">
        <w:t xml:space="preserve"> </w:t>
      </w:r>
      <w:r>
        <w:t xml:space="preserve">должно открываться окно редактирования </w:t>
      </w:r>
      <w:r w:rsidR="00D11A2E">
        <w:t>заказа, но только общей суммы, адреса и почтового индекса</w:t>
      </w:r>
      <w:r>
        <w:t xml:space="preserve"> (см. рис. 1</w:t>
      </w:r>
      <w:r w:rsidR="00D11A2E">
        <w:t>8</w:t>
      </w:r>
      <w:r>
        <w:t>), при нажатии на «</w:t>
      </w:r>
      <w:r>
        <w:rPr>
          <w:lang w:val="en-US"/>
        </w:rPr>
        <w:t>Delete</w:t>
      </w:r>
      <w:r>
        <w:t>» должно появляться окно подтверждения, после утвердительного ответа по поводу удаления записи, она должна быть удалена. При нажатии на кнопку «</w:t>
      </w:r>
      <w:r>
        <w:rPr>
          <w:lang w:val="en-US"/>
        </w:rPr>
        <w:t>Refresh</w:t>
      </w:r>
      <w:r>
        <w:t>»</w:t>
      </w:r>
      <w:r w:rsidRPr="002E5AC7">
        <w:t xml:space="preserve"> </w:t>
      </w:r>
      <w:r>
        <w:t>должны обновляться данные. Ниже всех кнопок должна располагаться кнопка выхода из данного окна.</w:t>
      </w:r>
    </w:p>
    <w:p w14:paraId="63200FE1" w14:textId="3012E379" w:rsidR="00D11A2E" w:rsidRPr="00A1775E" w:rsidRDefault="00D11A2E" w:rsidP="00D11A2E">
      <w:pPr>
        <w:ind w:firstLine="0"/>
        <w:jc w:val="center"/>
      </w:pPr>
      <w:r w:rsidRPr="00D11A2E">
        <w:rPr>
          <w:noProof/>
        </w:rPr>
        <w:lastRenderedPageBreak/>
        <w:drawing>
          <wp:inline distT="0" distB="0" distL="0" distR="0" wp14:anchorId="5FAD7724" wp14:editId="1CC08648">
            <wp:extent cx="6392167" cy="371526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E1C0" w14:textId="4BCB12C0" w:rsidR="00A1775E" w:rsidRDefault="00D11A2E" w:rsidP="001E36D5">
      <w:pPr>
        <w:ind w:firstLine="0"/>
        <w:jc w:val="center"/>
      </w:pPr>
      <w:r>
        <w:t>Рисунок 17 – Прототип окна просмотра данных о заказах</w:t>
      </w:r>
    </w:p>
    <w:p w14:paraId="39EFD084" w14:textId="489B39C6" w:rsidR="00A1775E" w:rsidRDefault="00D11A2E" w:rsidP="001E36D5">
      <w:pPr>
        <w:ind w:firstLine="0"/>
        <w:jc w:val="center"/>
      </w:pPr>
      <w:r w:rsidRPr="00D11A2E">
        <w:rPr>
          <w:noProof/>
        </w:rPr>
        <w:drawing>
          <wp:inline distT="0" distB="0" distL="0" distR="0" wp14:anchorId="1D812EDE" wp14:editId="7FEFBB4F">
            <wp:extent cx="1914792" cy="224821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A8C5" w14:textId="71C3B97D" w:rsidR="0057188C" w:rsidRDefault="00D11A2E" w:rsidP="00D11A2E">
      <w:pPr>
        <w:ind w:firstLine="0"/>
        <w:jc w:val="center"/>
      </w:pPr>
      <w:r>
        <w:t>Рисунок 18 – Прототип окна редактирования данных заказа</w:t>
      </w:r>
    </w:p>
    <w:p w14:paraId="7CAFF0FC" w14:textId="77777777" w:rsidR="00D11A2E" w:rsidRPr="0057188C" w:rsidRDefault="00D11A2E" w:rsidP="00D11A2E">
      <w:pPr>
        <w:ind w:firstLine="0"/>
        <w:jc w:val="center"/>
      </w:pPr>
    </w:p>
    <w:p w14:paraId="5393BCBA" w14:textId="6FECD0FA" w:rsidR="0057188C" w:rsidRPr="0057188C" w:rsidRDefault="002E5AC7" w:rsidP="002E5AC7">
      <w:pPr>
        <w:pStyle w:val="3"/>
      </w:pPr>
      <w:bookmarkStart w:id="23" w:name="_Toc181395794"/>
      <w:r>
        <w:t>Требования к пользовательскому интерфейсу сотрудника</w:t>
      </w:r>
      <w:bookmarkEnd w:id="23"/>
    </w:p>
    <w:p w14:paraId="53479ED2" w14:textId="4D7F29C6" w:rsidR="00713477" w:rsidRDefault="00713477" w:rsidP="00713477">
      <w:r>
        <w:t>В главном меню сотрудника должна быть таблица с заказами, в ней должны быть названия столбцов</w:t>
      </w:r>
      <w:r w:rsidR="002445E2">
        <w:t xml:space="preserve"> (см. рис. </w:t>
      </w:r>
      <w:r w:rsidR="00D11A2E">
        <w:t>19</w:t>
      </w:r>
      <w:r w:rsidR="002445E2">
        <w:t>)</w:t>
      </w:r>
      <w:r>
        <w:t>. Также в этой таблице должна быть возможность выбирать строку с заказом</w:t>
      </w:r>
      <w:r w:rsidR="00CD28C5">
        <w:t>, ещё нужно, чтобы была возможность просматривать все данные таблицы, можно использовать слайдер, как указанно на рисунке.</w:t>
      </w:r>
      <w:r>
        <w:t xml:space="preserve"> </w:t>
      </w:r>
      <w:r w:rsidR="00933C50">
        <w:t xml:space="preserve">В окне должны присутствовать кнопки </w:t>
      </w:r>
      <w:r w:rsidR="00A13C4E">
        <w:t xml:space="preserve">для смены статуса заказа </w:t>
      </w:r>
      <w:r w:rsidR="00933C50">
        <w:t>«Взять в обработку», «Собран», «Отправлен»</w:t>
      </w:r>
      <w:r w:rsidR="00A13C4E">
        <w:t>. Также кнопки</w:t>
      </w:r>
      <w:r w:rsidR="00933C50">
        <w:t xml:space="preserve"> «Обновить», «Подробнее»</w:t>
      </w:r>
      <w:r w:rsidR="00A13C4E">
        <w:t xml:space="preserve"> и</w:t>
      </w:r>
      <w:r w:rsidR="00933C50">
        <w:t xml:space="preserve"> «Выйти </w:t>
      </w:r>
      <w:r w:rsidR="00933C50">
        <w:lastRenderedPageBreak/>
        <w:t>из учётной записи». Также должна присутствовать информативная надпись о пользователе, о том, что его роль</w:t>
      </w:r>
      <w:r w:rsidR="005709E4">
        <w:t xml:space="preserve"> –</w:t>
      </w:r>
      <w:r w:rsidR="00933C50">
        <w:t xml:space="preserve"> сотрудник и его имя.</w:t>
      </w:r>
      <w:r w:rsidR="005709E4">
        <w:t xml:space="preserve"> </w:t>
      </w:r>
    </w:p>
    <w:p w14:paraId="283EEEDD" w14:textId="7E4A8B45" w:rsidR="00575C6E" w:rsidRDefault="00EC5E2C" w:rsidP="004B7170">
      <w:pPr>
        <w:jc w:val="center"/>
        <w:rPr>
          <w:lang w:val="en-US"/>
        </w:rPr>
      </w:pPr>
      <w:r w:rsidRPr="00EC5E2C">
        <w:rPr>
          <w:noProof/>
          <w:lang w:val="en-US"/>
        </w:rPr>
        <w:drawing>
          <wp:inline distT="0" distB="0" distL="0" distR="0" wp14:anchorId="0CCDDD04" wp14:editId="50A4A6B6">
            <wp:extent cx="5591955" cy="343900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42D7" w14:textId="19EFE2DC" w:rsidR="00FB5C5B" w:rsidRDefault="00FB5C5B" w:rsidP="004B7170">
      <w:pPr>
        <w:jc w:val="center"/>
      </w:pPr>
      <w:r>
        <w:t xml:space="preserve">Рисунок </w:t>
      </w:r>
      <w:r w:rsidR="00D11A2E">
        <w:t>19</w:t>
      </w:r>
      <w:r>
        <w:t xml:space="preserve"> – Прототип главного окна сотрудника</w:t>
      </w:r>
    </w:p>
    <w:p w14:paraId="011A6AB4" w14:textId="74BD56FB" w:rsidR="00D11A2E" w:rsidRDefault="00D11A2E" w:rsidP="00D11A2E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Detailed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</w:t>
      </w:r>
      <w:r w:rsidR="00425762">
        <w:t xml:space="preserve">составу </w:t>
      </w:r>
      <w:r>
        <w:t>выбранно</w:t>
      </w:r>
      <w:r w:rsidR="00425762">
        <w:t>го</w:t>
      </w:r>
      <w:r>
        <w:t xml:space="preserve"> заказ</w:t>
      </w:r>
      <w:r w:rsidR="00425762">
        <w:t>а</w:t>
      </w:r>
      <w:r>
        <w:t xml:space="preserve"> (см. рис. 20). На прототипе представлена лишь одна кнопка и она позволяет закрыть окно и вернуться к главному окну сотрудника.</w:t>
      </w:r>
    </w:p>
    <w:p w14:paraId="0054FF7D" w14:textId="702431AF" w:rsidR="00D11A2E" w:rsidRDefault="00D11A2E" w:rsidP="00D11A2E">
      <w:pPr>
        <w:ind w:firstLine="0"/>
        <w:jc w:val="center"/>
      </w:pPr>
      <w:r w:rsidRPr="00D11A2E">
        <w:rPr>
          <w:noProof/>
        </w:rPr>
        <w:drawing>
          <wp:inline distT="0" distB="0" distL="0" distR="0" wp14:anchorId="2B128236" wp14:editId="001A2398">
            <wp:extent cx="2419688" cy="30103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F6B4" w14:textId="115C4C22" w:rsidR="00425762" w:rsidRDefault="00D11A2E" w:rsidP="00425762">
      <w:pPr>
        <w:ind w:firstLine="0"/>
        <w:jc w:val="center"/>
      </w:pPr>
      <w:r>
        <w:t xml:space="preserve">Рисунок 20 – Прототип </w:t>
      </w:r>
      <w:r w:rsidR="00425762">
        <w:t>окна просмотра состава заказа</w:t>
      </w:r>
    </w:p>
    <w:p w14:paraId="6021E7C9" w14:textId="3B5DACE3" w:rsidR="002E5AC7" w:rsidRDefault="002E5AC7" w:rsidP="002E5AC7">
      <w:pPr>
        <w:pStyle w:val="3"/>
      </w:pPr>
      <w:bookmarkStart w:id="24" w:name="_Toc181395795"/>
      <w:r>
        <w:lastRenderedPageBreak/>
        <w:t>Требования к пользовательскому интерфейсу покупателя</w:t>
      </w:r>
      <w:bookmarkEnd w:id="24"/>
    </w:p>
    <w:p w14:paraId="13BE62C6" w14:textId="2AEC0959" w:rsidR="002E5AC7" w:rsidRPr="002E5AC7" w:rsidRDefault="002E5AC7" w:rsidP="002E5AC7">
      <w:r>
        <w:t>В главном меню покупателя должны быть кнопки «Просмотр заказов», «Создать заказ», «Редактировать учётную запись» и «Выйти из учётной записи» (см. рис. 7). Вверху окна должна быть текстовая надпись, в которой указано то, что это покупатель и его имя.</w:t>
      </w:r>
    </w:p>
    <w:p w14:paraId="7AB5479E" w14:textId="24151408" w:rsidR="00FB5C5B" w:rsidRDefault="00EC5E2C" w:rsidP="00425762">
      <w:pPr>
        <w:ind w:firstLine="0"/>
        <w:jc w:val="center"/>
      </w:pPr>
      <w:r w:rsidRPr="00EC5E2C">
        <w:rPr>
          <w:noProof/>
        </w:rPr>
        <w:drawing>
          <wp:inline distT="0" distB="0" distL="0" distR="0" wp14:anchorId="57AE4594" wp14:editId="53B03454">
            <wp:extent cx="3277057" cy="26102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7B07" w14:textId="6359806C" w:rsidR="003F1CB4" w:rsidRDefault="00F35733" w:rsidP="00425762">
      <w:pPr>
        <w:ind w:firstLine="0"/>
        <w:jc w:val="center"/>
      </w:pPr>
      <w:r>
        <w:t xml:space="preserve">Рисунок </w:t>
      </w:r>
      <w:r w:rsidR="00425762">
        <w:t>21 – Прототип главного окна покупателя</w:t>
      </w:r>
    </w:p>
    <w:p w14:paraId="2B4F2CF0" w14:textId="212CB62E" w:rsidR="00425762" w:rsidRPr="00425762" w:rsidRDefault="00425762" w:rsidP="00425762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Viewing</w:t>
      </w:r>
      <w:r w:rsidRPr="0057188C">
        <w:t xml:space="preserve"> </w:t>
      </w:r>
      <w:r>
        <w:rPr>
          <w:lang w:val="en-US"/>
        </w:rPr>
        <w:t>orders</w:t>
      </w:r>
      <w:r w:rsidRPr="0057188C">
        <w:t xml:space="preserve">» </w:t>
      </w:r>
      <w:r>
        <w:t xml:space="preserve">должно открыться окно, в котором храниться табличная информация по всем заказам пользователя (см. рис. 22). На прототипе представлены лишь две кнопки первая </w:t>
      </w:r>
      <w:r w:rsidR="00EA6F73">
        <w:t>«</w:t>
      </w:r>
      <w:r w:rsidR="00EA6F73">
        <w:rPr>
          <w:lang w:val="en-US"/>
        </w:rPr>
        <w:t>Detailed</w:t>
      </w:r>
      <w:r w:rsidR="00EA6F73">
        <w:t>»</w:t>
      </w:r>
      <w:r w:rsidR="00EA6F73" w:rsidRPr="00EA6F73">
        <w:t xml:space="preserve"> </w:t>
      </w:r>
      <w:r>
        <w:t>позволяет посмотреть подробную информацию по выбранному заказу (см. рис. 23), вторая должна закрывать окно и возвращаться на главное меню покупателя.</w:t>
      </w:r>
    </w:p>
    <w:p w14:paraId="7BA0A372" w14:textId="58A3CCF3" w:rsidR="00425762" w:rsidRDefault="00425762" w:rsidP="00EA6F73">
      <w:pPr>
        <w:ind w:firstLine="0"/>
        <w:jc w:val="center"/>
        <w:rPr>
          <w:lang w:val="en-US"/>
        </w:rPr>
      </w:pPr>
      <w:r w:rsidRPr="00425762">
        <w:rPr>
          <w:noProof/>
        </w:rPr>
        <w:drawing>
          <wp:inline distT="0" distB="0" distL="0" distR="0" wp14:anchorId="290B0808" wp14:editId="21085B50">
            <wp:extent cx="6453318" cy="3103418"/>
            <wp:effectExtent l="0" t="0" r="508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75536" cy="31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6BA8" w14:textId="3D3302DA" w:rsidR="00425762" w:rsidRPr="00EA6F73" w:rsidRDefault="00EA6F73" w:rsidP="00EA6F73">
      <w:pPr>
        <w:ind w:firstLine="0"/>
        <w:jc w:val="center"/>
      </w:pPr>
      <w:r>
        <w:t>Рисунок 22 – Прототип окна просмотра данных о заказах пользователя</w:t>
      </w:r>
    </w:p>
    <w:p w14:paraId="5631DD26" w14:textId="59F63423" w:rsidR="004B7170" w:rsidRDefault="00425762" w:rsidP="00EA6F73">
      <w:pPr>
        <w:ind w:firstLine="0"/>
        <w:jc w:val="center"/>
      </w:pPr>
      <w:r w:rsidRPr="00425762">
        <w:rPr>
          <w:noProof/>
        </w:rPr>
        <w:lastRenderedPageBreak/>
        <w:drawing>
          <wp:inline distT="0" distB="0" distL="0" distR="0" wp14:anchorId="383E099C" wp14:editId="3F038043">
            <wp:extent cx="2410161" cy="2991267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6DC" w14:textId="0AD4706B" w:rsidR="00EA6F73" w:rsidRDefault="00EA6F73" w:rsidP="00EA6F73">
      <w:pPr>
        <w:ind w:firstLine="0"/>
        <w:jc w:val="center"/>
      </w:pPr>
      <w:r>
        <w:t>Рисунок 23 – Прототип окна просмотра состава заказа</w:t>
      </w:r>
    </w:p>
    <w:p w14:paraId="12E96F0C" w14:textId="1D8795EF" w:rsidR="00EA6F73" w:rsidRDefault="00EA6F73" w:rsidP="00EA6F73">
      <w:r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Create</w:t>
      </w:r>
      <w:r w:rsidRPr="0057188C">
        <w:t xml:space="preserve"> </w:t>
      </w:r>
      <w:r>
        <w:rPr>
          <w:lang w:val="en-US"/>
        </w:rPr>
        <w:t>order</w:t>
      </w:r>
      <w:r w:rsidRPr="0057188C">
        <w:t xml:space="preserve">» </w:t>
      </w:r>
      <w:r>
        <w:t>должно открыться окно, в котором пользователь может создать новый заказ (см. рис. 24). В окне должна быть табличная информация по всем заказам, поле (корзина) в которое пользователь добавляет товары, также должны присутствовать поля для ввода адреса и почтового индекса. Ещё</w:t>
      </w:r>
      <w:r w:rsidRPr="00EA6F73">
        <w:t xml:space="preserve"> 5 </w:t>
      </w:r>
      <w:r>
        <w:t>кнопок</w:t>
      </w:r>
      <w:r w:rsidRPr="00EA6F73">
        <w:t xml:space="preserve"> «</w:t>
      </w:r>
      <w:r>
        <w:rPr>
          <w:lang w:val="en-US"/>
        </w:rPr>
        <w:t>Add</w:t>
      </w:r>
      <w:r w:rsidRPr="00EA6F73">
        <w:t xml:space="preserve"> </w:t>
      </w:r>
      <w:r>
        <w:rPr>
          <w:lang w:val="en-US"/>
        </w:rPr>
        <w:t>in</w:t>
      </w:r>
      <w:r w:rsidRPr="00EA6F73">
        <w:t xml:space="preserve"> </w:t>
      </w:r>
      <w:r>
        <w:rPr>
          <w:lang w:val="en-US"/>
        </w:rPr>
        <w:t>order</w:t>
      </w:r>
      <w:r w:rsidRPr="00EA6F73">
        <w:t xml:space="preserve">» </w:t>
      </w:r>
      <w:r>
        <w:t>позволяет</w:t>
      </w:r>
      <w:r w:rsidRPr="00EA6F73">
        <w:t xml:space="preserve"> </w:t>
      </w:r>
      <w:r>
        <w:t>добавить</w:t>
      </w:r>
      <w:r w:rsidRPr="00EA6F73">
        <w:t xml:space="preserve"> </w:t>
      </w:r>
      <w:r>
        <w:t>выбранный товар в корзину,</w:t>
      </w:r>
      <w:r w:rsidRPr="00EA6F73">
        <w:t xml:space="preserve"> «</w:t>
      </w:r>
      <w:r>
        <w:rPr>
          <w:lang w:val="en-US"/>
        </w:rPr>
        <w:t>Delete</w:t>
      </w:r>
      <w:r w:rsidRPr="00EA6F73">
        <w:t>»</w:t>
      </w:r>
      <w:r>
        <w:t xml:space="preserve"> позволяет удалить выбранный товар из корзины,</w:t>
      </w:r>
      <w:r w:rsidRPr="00EA6F73">
        <w:t xml:space="preserve"> «</w:t>
      </w:r>
      <w:r>
        <w:rPr>
          <w:lang w:val="en-US"/>
        </w:rPr>
        <w:t>Refresh</w:t>
      </w:r>
      <w:r w:rsidRPr="00EA6F73">
        <w:t>»</w:t>
      </w:r>
      <w:r>
        <w:t xml:space="preserve"> позволяет обновить информацию по списку </w:t>
      </w:r>
      <w:r w:rsidR="00A13C4E">
        <w:t>товаров,</w:t>
      </w:r>
      <w:r w:rsidRPr="00EA6F73">
        <w:t xml:space="preserve"> «</w:t>
      </w:r>
      <w:r>
        <w:rPr>
          <w:lang w:val="en-US"/>
        </w:rPr>
        <w:t>Complete</w:t>
      </w:r>
      <w:r w:rsidRPr="00EA6F73">
        <w:t>»</w:t>
      </w:r>
      <w:r w:rsidR="00A13C4E">
        <w:t xml:space="preserve"> позволяет создать заказ и пустить его в обработку.</w:t>
      </w:r>
    </w:p>
    <w:p w14:paraId="758FBEB3" w14:textId="1B86D118" w:rsidR="00A13C4E" w:rsidRDefault="00A13C4E" w:rsidP="00A13C4E">
      <w:pPr>
        <w:ind w:firstLine="0"/>
        <w:jc w:val="center"/>
      </w:pPr>
      <w:r w:rsidRPr="00A13C4E">
        <w:rPr>
          <w:noProof/>
        </w:rPr>
        <w:drawing>
          <wp:inline distT="0" distB="0" distL="0" distR="0" wp14:anchorId="27B128C9" wp14:editId="717E7621">
            <wp:extent cx="6438964" cy="3941618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459091" cy="39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37FF" w14:textId="4EF407BD" w:rsidR="00A13C4E" w:rsidRDefault="00A13C4E" w:rsidP="00A13C4E">
      <w:pPr>
        <w:ind w:firstLine="0"/>
        <w:jc w:val="center"/>
      </w:pPr>
      <w:r>
        <w:t>Рисунок 24 – Прототип окна создания заказа</w:t>
      </w:r>
    </w:p>
    <w:p w14:paraId="02D9CC7C" w14:textId="6BB42273" w:rsidR="00A13C4E" w:rsidRPr="00A13C4E" w:rsidRDefault="00A13C4E" w:rsidP="00A13C4E">
      <w:r>
        <w:lastRenderedPageBreak/>
        <w:t>При</w:t>
      </w:r>
      <w:r w:rsidRPr="0057188C">
        <w:t xml:space="preserve"> </w:t>
      </w:r>
      <w:r>
        <w:t>нажатии</w:t>
      </w:r>
      <w:r w:rsidRPr="0057188C">
        <w:t xml:space="preserve"> </w:t>
      </w:r>
      <w:r>
        <w:t>кнопки</w:t>
      </w:r>
      <w:r w:rsidRPr="0057188C">
        <w:t xml:space="preserve"> «</w:t>
      </w:r>
      <w:r>
        <w:rPr>
          <w:lang w:val="en-US"/>
        </w:rPr>
        <w:t>Edit</w:t>
      </w:r>
      <w:r w:rsidRPr="00A13C4E">
        <w:t xml:space="preserve"> </w:t>
      </w:r>
      <w:r>
        <w:rPr>
          <w:lang w:val="en-US"/>
        </w:rPr>
        <w:t>account</w:t>
      </w:r>
      <w:r w:rsidRPr="0057188C">
        <w:t xml:space="preserve">» </w:t>
      </w:r>
      <w:r>
        <w:t>должно открыться окно, в котором</w:t>
      </w:r>
      <w:r w:rsidRPr="00A13C4E">
        <w:t xml:space="preserve"> </w:t>
      </w:r>
      <w:r>
        <w:t>пользователь сможет изменить данные своего аккаунта. Он может изменить логин, пароль, имя, телефон и электронную почту (см. рис. 25).</w:t>
      </w:r>
    </w:p>
    <w:p w14:paraId="3F6C0F00" w14:textId="603BD628" w:rsidR="00A13C4E" w:rsidRDefault="00A13C4E" w:rsidP="00A13C4E">
      <w:pPr>
        <w:ind w:firstLine="0"/>
        <w:jc w:val="center"/>
      </w:pPr>
      <w:r w:rsidRPr="00A13C4E">
        <w:rPr>
          <w:noProof/>
        </w:rPr>
        <w:drawing>
          <wp:inline distT="0" distB="0" distL="0" distR="0" wp14:anchorId="6268BF80" wp14:editId="67878CE8">
            <wp:extent cx="2191056" cy="436305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0808" w14:textId="789A7CBA" w:rsidR="00EA6F73" w:rsidRPr="00EA6F73" w:rsidRDefault="00A13C4E" w:rsidP="00A13C4E">
      <w:pPr>
        <w:ind w:firstLine="0"/>
        <w:jc w:val="center"/>
      </w:pPr>
      <w:r>
        <w:t>Рисунок 25 – Прототип окна редактирования аккаунта</w:t>
      </w:r>
    </w:p>
    <w:p w14:paraId="36C5FEE0" w14:textId="77777777" w:rsidR="00900E44" w:rsidRDefault="00900E44" w:rsidP="00900E44">
      <w:pPr>
        <w:pStyle w:val="2"/>
      </w:pPr>
      <w:bookmarkStart w:id="25" w:name="_Toc147068484"/>
      <w:bookmarkStart w:id="26" w:name="_Toc181395796"/>
      <w:bookmarkEnd w:id="2"/>
      <w:bookmarkEnd w:id="3"/>
      <w:r>
        <w:t>Требования к видам обеспечения</w:t>
      </w:r>
      <w:bookmarkEnd w:id="25"/>
      <w:bookmarkEnd w:id="26"/>
    </w:p>
    <w:p w14:paraId="64CFA706" w14:textId="77777777" w:rsidR="00900E44" w:rsidRDefault="00900E44" w:rsidP="00900E44">
      <w:pPr>
        <w:pStyle w:val="3"/>
      </w:pPr>
      <w:bookmarkStart w:id="27" w:name="_Toc147068485"/>
      <w:bookmarkStart w:id="28" w:name="_Toc181395797"/>
      <w:r>
        <w:t>Требование к математическому обеспечению</w:t>
      </w:r>
      <w:bookmarkEnd w:id="27"/>
      <w:bookmarkEnd w:id="28"/>
    </w:p>
    <w:p w14:paraId="6B358EFB" w14:textId="6BD3ED6A" w:rsidR="00164579" w:rsidRPr="00164579" w:rsidRDefault="00164579" w:rsidP="00164579">
      <w:r>
        <w:t xml:space="preserve">Информационная система ведет подсчет </w:t>
      </w:r>
      <w:r w:rsidR="00605D23">
        <w:t>продаж ювелирной мастерской.</w:t>
      </w:r>
    </w:p>
    <w:p w14:paraId="085D0AEE" w14:textId="77777777" w:rsidR="00900E44" w:rsidRDefault="00900E44" w:rsidP="00900E44">
      <w:pPr>
        <w:pStyle w:val="3"/>
      </w:pPr>
      <w:bookmarkStart w:id="29" w:name="_Toc147068486"/>
      <w:bookmarkStart w:id="30" w:name="_Toc181395798"/>
      <w:r>
        <w:t>Требование к информационному обеспечению</w:t>
      </w:r>
      <w:bookmarkEnd w:id="29"/>
      <w:bookmarkEnd w:id="30"/>
    </w:p>
    <w:p w14:paraId="74790E18" w14:textId="61D2E5D1" w:rsidR="00900E44" w:rsidRDefault="00900E44" w:rsidP="00900E44">
      <w:pPr>
        <w:pStyle w:val="4"/>
      </w:pPr>
      <w:r>
        <w:t>Требования к форматам хранения</w:t>
      </w:r>
      <w:r w:rsidR="00B63564">
        <w:t xml:space="preserve"> данных</w:t>
      </w:r>
    </w:p>
    <w:p w14:paraId="631EB36A" w14:textId="43413BD7" w:rsidR="00900E44" w:rsidRDefault="00C532A1" w:rsidP="00900E44">
      <w:r>
        <w:t>Для информационной системы</w:t>
      </w:r>
      <w:r w:rsidR="00B63564">
        <w:t xml:space="preserve"> для реализации продукции </w:t>
      </w:r>
      <w:r>
        <w:t>ювелирной</w:t>
      </w:r>
      <w:r w:rsidR="00B63564">
        <w:t xml:space="preserve"> мастерской приложение должно быть разработано с помощью реляционной базы данных (СУБД) </w:t>
      </w:r>
      <w:r w:rsidR="00B63564">
        <w:rPr>
          <w:lang w:val="en-US"/>
        </w:rPr>
        <w:t>SQLite</w:t>
      </w:r>
      <w:r>
        <w:t xml:space="preserve">. </w:t>
      </w:r>
    </w:p>
    <w:p w14:paraId="2BD5DDB9" w14:textId="77777777" w:rsidR="00900E44" w:rsidRDefault="00900E44" w:rsidP="00900E44">
      <w:pPr>
        <w:pStyle w:val="4"/>
      </w:pPr>
      <w:r>
        <w:t>Требования к техническому обеспечению</w:t>
      </w:r>
    </w:p>
    <w:p w14:paraId="46A7D17B" w14:textId="67BEDBEF" w:rsidR="00900E44" w:rsidRDefault="00900E44" w:rsidP="00900E44">
      <w:r w:rsidRPr="00CC6D7A">
        <w:t>В состав технических средств должен входить персональный компьютер</w:t>
      </w:r>
      <w:r>
        <w:t xml:space="preserve">, соответствующий минимальным системным требованиям (см. таб. </w:t>
      </w:r>
      <w:r w:rsidR="00064139">
        <w:t>1</w:t>
      </w:r>
      <w:r>
        <w:t>).</w:t>
      </w:r>
    </w:p>
    <w:p w14:paraId="2F1C3C44" w14:textId="507B7ED1" w:rsidR="00900E44" w:rsidRDefault="00900E44" w:rsidP="00900E44">
      <w:pPr>
        <w:spacing w:before="0" w:after="160" w:line="259" w:lineRule="auto"/>
        <w:contextualSpacing w:val="0"/>
        <w:rPr>
          <w:rFonts w:eastAsia="Calibri" w:cs="Times New Roman"/>
          <w:szCs w:val="24"/>
          <w:lang w:eastAsia="en-US"/>
        </w:rPr>
      </w:pPr>
      <w:r w:rsidRPr="00FB25A6">
        <w:rPr>
          <w:rFonts w:eastAsia="Calibri" w:cs="Times New Roman"/>
          <w:szCs w:val="24"/>
          <w:lang w:eastAsia="en-US"/>
        </w:rPr>
        <w:lastRenderedPageBreak/>
        <w:t xml:space="preserve">Таблица </w:t>
      </w:r>
      <w:r w:rsidR="00064139">
        <w:rPr>
          <w:rFonts w:eastAsia="Calibri" w:cs="Times New Roman"/>
          <w:szCs w:val="24"/>
          <w:lang w:eastAsia="en-US"/>
        </w:rPr>
        <w:t>1</w:t>
      </w:r>
      <w:r w:rsidRPr="00FB25A6">
        <w:rPr>
          <w:rFonts w:eastAsia="Calibri" w:cs="Times New Roman"/>
          <w:szCs w:val="24"/>
          <w:lang w:eastAsia="en-US"/>
        </w:rPr>
        <w:t xml:space="preserve"> – </w:t>
      </w:r>
      <w:r>
        <w:rPr>
          <w:rFonts w:eastAsia="Calibri" w:cs="Times New Roman"/>
          <w:szCs w:val="24"/>
          <w:lang w:eastAsia="en-US"/>
        </w:rPr>
        <w:t>Минимальные системные требования</w:t>
      </w:r>
    </w:p>
    <w:tbl>
      <w:tblPr>
        <w:tblStyle w:val="ac"/>
        <w:tblW w:w="0" w:type="auto"/>
        <w:tblInd w:w="846" w:type="dxa"/>
        <w:tblLook w:val="04A0" w:firstRow="1" w:lastRow="0" w:firstColumn="1" w:lastColumn="0" w:noHBand="0" w:noVBand="1"/>
      </w:tblPr>
      <w:tblGrid>
        <w:gridCol w:w="2835"/>
        <w:gridCol w:w="5812"/>
      </w:tblGrid>
      <w:tr w:rsidR="00900E44" w14:paraId="59D12977" w14:textId="77777777" w:rsidTr="0061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6940DBB6" w14:textId="77777777" w:rsidR="00900E44" w:rsidRPr="00CC6D7A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Операционная система</w:t>
            </w:r>
          </w:p>
        </w:tc>
        <w:tc>
          <w:tcPr>
            <w:tcW w:w="5812" w:type="dxa"/>
          </w:tcPr>
          <w:p w14:paraId="7839BB3E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Windows 10</w:t>
            </w:r>
            <w:r>
              <w:rPr>
                <w:rFonts w:eastAsia="Calibri" w:cs="Times New Roman"/>
                <w:szCs w:val="24"/>
                <w:lang w:eastAsia="en-US"/>
              </w:rPr>
              <w:t>/11</w:t>
            </w:r>
          </w:p>
        </w:tc>
      </w:tr>
      <w:tr w:rsidR="00900E44" w:rsidRPr="00F87D66" w14:paraId="69878403" w14:textId="77777777" w:rsidTr="006144D4">
        <w:tc>
          <w:tcPr>
            <w:tcW w:w="2835" w:type="dxa"/>
          </w:tcPr>
          <w:p w14:paraId="4830A275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Процессор</w:t>
            </w:r>
          </w:p>
        </w:tc>
        <w:tc>
          <w:tcPr>
            <w:tcW w:w="5812" w:type="dxa"/>
          </w:tcPr>
          <w:p w14:paraId="0CD52F62" w14:textId="343C23F6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F87D66">
              <w:rPr>
                <w:rFonts w:eastAsia="Calibri" w:cs="Times New Roman"/>
                <w:szCs w:val="24"/>
                <w:lang w:eastAsia="en-US"/>
              </w:rPr>
              <w:t>1 ГГц</w:t>
            </w:r>
          </w:p>
        </w:tc>
      </w:tr>
      <w:tr w:rsidR="00900E44" w:rsidRPr="00F87D66" w14:paraId="62006FB4" w14:textId="77777777" w:rsidTr="006144D4">
        <w:tc>
          <w:tcPr>
            <w:tcW w:w="2835" w:type="dxa"/>
          </w:tcPr>
          <w:p w14:paraId="0EE056E3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Оперативная память</w:t>
            </w:r>
          </w:p>
        </w:tc>
        <w:tc>
          <w:tcPr>
            <w:tcW w:w="5812" w:type="dxa"/>
          </w:tcPr>
          <w:p w14:paraId="4F71F63D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 w:rsidRPr="00F87D66">
              <w:rPr>
                <w:rFonts w:eastAsia="Calibri" w:cs="Times New Roman"/>
                <w:szCs w:val="24"/>
                <w:lang w:eastAsia="en-US"/>
              </w:rPr>
              <w:t>1 ГБ для 32-разрядной системы или 2 ГБ для 64-разрядной системы</w:t>
            </w:r>
          </w:p>
        </w:tc>
      </w:tr>
      <w:tr w:rsidR="00900E44" w:rsidRPr="00F87D66" w14:paraId="3F756CEE" w14:textId="77777777" w:rsidTr="006144D4">
        <w:tc>
          <w:tcPr>
            <w:tcW w:w="2835" w:type="dxa"/>
          </w:tcPr>
          <w:p w14:paraId="45CA3BA9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val="en-US" w:eastAsia="en-US"/>
              </w:rPr>
            </w:pPr>
            <w:r>
              <w:rPr>
                <w:rFonts w:eastAsia="Calibri" w:cs="Times New Roman"/>
                <w:szCs w:val="24"/>
                <w:lang w:val="en-US" w:eastAsia="en-US"/>
              </w:rPr>
              <w:t>HDD\SSD</w:t>
            </w:r>
          </w:p>
        </w:tc>
        <w:tc>
          <w:tcPr>
            <w:tcW w:w="5812" w:type="dxa"/>
          </w:tcPr>
          <w:p w14:paraId="7A5F921D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500 Мб</w:t>
            </w:r>
          </w:p>
        </w:tc>
      </w:tr>
      <w:tr w:rsidR="00900E44" w:rsidRPr="00F87D66" w14:paraId="3533D6C2" w14:textId="77777777" w:rsidTr="006144D4">
        <w:tc>
          <w:tcPr>
            <w:tcW w:w="2835" w:type="dxa"/>
          </w:tcPr>
          <w:p w14:paraId="16E0ACD2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Компьютерная мышь</w:t>
            </w:r>
          </w:p>
        </w:tc>
        <w:tc>
          <w:tcPr>
            <w:tcW w:w="5812" w:type="dxa"/>
          </w:tcPr>
          <w:p w14:paraId="4452BD45" w14:textId="77777777" w:rsidR="00900E44" w:rsidRPr="00F87D66" w:rsidRDefault="00900E44" w:rsidP="006144D4">
            <w:pPr>
              <w:spacing w:before="0" w:after="160" w:line="259" w:lineRule="auto"/>
              <w:ind w:firstLine="0"/>
              <w:contextualSpacing w:val="0"/>
              <w:rPr>
                <w:rFonts w:eastAsia="Calibri" w:cs="Times New Roman"/>
                <w:szCs w:val="24"/>
                <w:lang w:eastAsia="en-US"/>
              </w:rPr>
            </w:pPr>
            <w:r>
              <w:rPr>
                <w:rFonts w:eastAsia="Calibri" w:cs="Times New Roman"/>
                <w:szCs w:val="24"/>
                <w:lang w:eastAsia="en-US"/>
              </w:rPr>
              <w:t>+</w:t>
            </w:r>
          </w:p>
        </w:tc>
      </w:tr>
    </w:tbl>
    <w:p w14:paraId="20C2B063" w14:textId="77777777" w:rsidR="00900E44" w:rsidRPr="00FB25A6" w:rsidRDefault="00900E44" w:rsidP="00900E44">
      <w:pPr>
        <w:spacing w:before="0" w:after="160" w:line="259" w:lineRule="auto"/>
        <w:ind w:firstLine="709"/>
        <w:contextualSpacing w:val="0"/>
        <w:rPr>
          <w:rFonts w:eastAsia="Calibri" w:cs="Times New Roman"/>
          <w:szCs w:val="24"/>
          <w:lang w:eastAsia="en-US"/>
        </w:rPr>
      </w:pPr>
    </w:p>
    <w:p w14:paraId="67F58C9F" w14:textId="77777777" w:rsidR="00900E44" w:rsidRDefault="00900E44" w:rsidP="00900E44">
      <w:pPr>
        <w:pStyle w:val="4"/>
      </w:pPr>
      <w:r>
        <w:t>Требования к лингвистическому обеспечения</w:t>
      </w:r>
    </w:p>
    <w:p w14:paraId="5220949D" w14:textId="4E1C3E66" w:rsidR="00900E44" w:rsidRDefault="00900E44" w:rsidP="00900E44">
      <w:r>
        <w:t xml:space="preserve">ИС должна предусматривать полностью </w:t>
      </w:r>
      <w:r w:rsidR="00BF317D">
        <w:t>английскую</w:t>
      </w:r>
      <w:r>
        <w:t xml:space="preserve"> локализацию.</w:t>
      </w:r>
    </w:p>
    <w:p w14:paraId="46F2379B" w14:textId="77777777" w:rsidR="00900E44" w:rsidRDefault="00900E44" w:rsidP="00900E44">
      <w:pPr>
        <w:pStyle w:val="4"/>
      </w:pPr>
      <w:r>
        <w:t>Требования к организационному обеспечению</w:t>
      </w:r>
    </w:p>
    <w:p w14:paraId="554C16B7" w14:textId="77777777" w:rsidR="00900E44" w:rsidRDefault="00900E44" w:rsidP="00900E44">
      <w:r w:rsidRPr="00063DFB">
        <w:t>Требования к организационному обеспечению</w:t>
      </w:r>
      <w:r>
        <w:t xml:space="preserve"> не предъявляются.</w:t>
      </w:r>
    </w:p>
    <w:p w14:paraId="6310496A" w14:textId="77777777" w:rsidR="00900E44" w:rsidRDefault="00900E44" w:rsidP="00900E44">
      <w:pPr>
        <w:pStyle w:val="3"/>
      </w:pPr>
      <w:bookmarkStart w:id="31" w:name="_Toc147068487"/>
      <w:bookmarkStart w:id="32" w:name="_Toc181395799"/>
      <w:r>
        <w:t>Требования к численности и квалификации персонала</w:t>
      </w:r>
      <w:bookmarkEnd w:id="31"/>
      <w:bookmarkEnd w:id="32"/>
    </w:p>
    <w:p w14:paraId="02DD46AC" w14:textId="77777777" w:rsidR="00900E44" w:rsidRDefault="00900E44" w:rsidP="00900E44">
      <w:r>
        <w:t>Требования к численности и квалификации персонала не предъявляются.</w:t>
      </w:r>
    </w:p>
    <w:p w14:paraId="7DECDBD1" w14:textId="77777777" w:rsidR="00900E44" w:rsidRDefault="00900E44" w:rsidP="00900E44">
      <w:pPr>
        <w:pStyle w:val="3"/>
      </w:pPr>
      <w:bookmarkStart w:id="33" w:name="_Toc147068488"/>
      <w:bookmarkStart w:id="34" w:name="_Toc181395800"/>
      <w:r>
        <w:t>Требования к показательным назначениям</w:t>
      </w:r>
      <w:bookmarkEnd w:id="33"/>
      <w:bookmarkEnd w:id="34"/>
    </w:p>
    <w:p w14:paraId="02B9EEFF" w14:textId="77777777" w:rsidR="00900E44" w:rsidRDefault="00900E44" w:rsidP="00900E44">
      <w:r>
        <w:t>ИС должна соответствовать следующим требованиям:</w:t>
      </w:r>
    </w:p>
    <w:p w14:paraId="32125FD0" w14:textId="6EE6520B" w:rsidR="00900E44" w:rsidRDefault="00900E44" w:rsidP="00900E44">
      <w:pPr>
        <w:pStyle w:val="a0"/>
        <w:numPr>
          <w:ilvl w:val="0"/>
          <w:numId w:val="31"/>
        </w:numPr>
      </w:pPr>
      <w:r>
        <w:t>В процессе разработки должно быть реализовано</w:t>
      </w:r>
      <w:r w:rsidR="00AC6BFA">
        <w:t xml:space="preserve"> ИС</w:t>
      </w:r>
      <w:r>
        <w:t xml:space="preserve"> </w:t>
      </w:r>
      <w:r w:rsidR="00AC6BFA">
        <w:t>для менеджера.</w:t>
      </w:r>
    </w:p>
    <w:p w14:paraId="44C0DC15" w14:textId="06A48AB4" w:rsidR="00900E44" w:rsidRDefault="00900E44" w:rsidP="00900E44">
      <w:pPr>
        <w:pStyle w:val="3"/>
      </w:pPr>
      <w:bookmarkStart w:id="35" w:name="_Toc147068489"/>
      <w:bookmarkStart w:id="36" w:name="_Toc181395801"/>
      <w:r>
        <w:t>Требования к над</w:t>
      </w:r>
      <w:r w:rsidR="003A2A69">
        <w:t>е</w:t>
      </w:r>
      <w:r>
        <w:t>жности</w:t>
      </w:r>
      <w:bookmarkEnd w:id="35"/>
      <w:bookmarkEnd w:id="36"/>
    </w:p>
    <w:p w14:paraId="35C7FBA7" w14:textId="77777777" w:rsidR="00900E44" w:rsidRDefault="00900E44" w:rsidP="00900E44">
      <w:r>
        <w:t>Стационарный компьютер или ноутбук, на котором будет производиться использования ИС, должен быть обеспечен доступу к бесперебойному электропитанию.</w:t>
      </w:r>
    </w:p>
    <w:p w14:paraId="540E1055" w14:textId="77777777" w:rsidR="00900E44" w:rsidRDefault="00900E44" w:rsidP="00900E44">
      <w:pPr>
        <w:pStyle w:val="3"/>
      </w:pPr>
      <w:bookmarkStart w:id="37" w:name="_Toc147068490"/>
      <w:bookmarkStart w:id="38" w:name="_Toc181395802"/>
      <w:r>
        <w:t>Требования к безопасности</w:t>
      </w:r>
      <w:bookmarkEnd w:id="37"/>
      <w:bookmarkEnd w:id="38"/>
    </w:p>
    <w:p w14:paraId="3A955E7A" w14:textId="1054F859" w:rsidR="00900E44" w:rsidRDefault="00900E44" w:rsidP="00900E44">
      <w:r>
        <w:t>Разрабатываемая информационная система должна обеспечивать защиту от утечки персональных данных.</w:t>
      </w:r>
    </w:p>
    <w:p w14:paraId="0F5640BF" w14:textId="77777777" w:rsidR="00900E44" w:rsidRDefault="00900E44" w:rsidP="00900E44">
      <w:pPr>
        <w:pStyle w:val="3"/>
      </w:pPr>
      <w:bookmarkStart w:id="39" w:name="_Toc147068491"/>
      <w:bookmarkStart w:id="40" w:name="_Toc181395803"/>
      <w:r>
        <w:t>Требования к патентной чистоте</w:t>
      </w:r>
      <w:bookmarkEnd w:id="39"/>
      <w:bookmarkEnd w:id="40"/>
    </w:p>
    <w:p w14:paraId="7AFE8B5E" w14:textId="77777777" w:rsidR="00900E44" w:rsidRPr="00200E9C" w:rsidRDefault="00900E44" w:rsidP="00900E44">
      <w:r>
        <w:t>ИС не должна нарушать патентные права других компаний и ИС.</w:t>
      </w:r>
    </w:p>
    <w:p w14:paraId="123586E5" w14:textId="77777777" w:rsidR="00900E44" w:rsidRDefault="00900E44" w:rsidP="00900E44">
      <w:pPr>
        <w:pStyle w:val="3"/>
      </w:pPr>
      <w:bookmarkStart w:id="41" w:name="_Toc147068492"/>
      <w:bookmarkStart w:id="42" w:name="_Toc181395804"/>
      <w:r>
        <w:lastRenderedPageBreak/>
        <w:t>Требования к эргономической и технической эстетике</w:t>
      </w:r>
      <w:bookmarkEnd w:id="41"/>
      <w:bookmarkEnd w:id="42"/>
    </w:p>
    <w:p w14:paraId="2A84A87B" w14:textId="77777777" w:rsidR="00900E44" w:rsidRDefault="00900E44" w:rsidP="00900E44">
      <w:r w:rsidRPr="00063DFB">
        <w:t xml:space="preserve">Внешний вид </w:t>
      </w:r>
      <w:r>
        <w:t>ИС</w:t>
      </w:r>
      <w:r w:rsidRPr="00063DFB">
        <w:t xml:space="preserve"> и логика работы пользователя в различных операционных системах должны быть идентичными.</w:t>
      </w:r>
      <w:r>
        <w:t xml:space="preserve"> </w:t>
      </w:r>
      <w:r w:rsidRPr="00727973">
        <w:t xml:space="preserve">Для доступа к функциям </w:t>
      </w:r>
      <w:r>
        <w:t>ИС</w:t>
      </w:r>
      <w:r w:rsidRPr="00727973">
        <w:t xml:space="preserve"> должно быть предусмотрено использование </w:t>
      </w:r>
      <w:r>
        <w:t>компьютерной мыши/тачпада.</w:t>
      </w:r>
    </w:p>
    <w:p w14:paraId="3E402D62" w14:textId="77777777" w:rsidR="00900E44" w:rsidRDefault="00900E44" w:rsidP="00900E44">
      <w:pPr>
        <w:pStyle w:val="3"/>
      </w:pPr>
      <w:bookmarkStart w:id="43" w:name="_Toc147068493"/>
      <w:bookmarkStart w:id="44" w:name="_Toc181395805"/>
      <w:r>
        <w:t>Требования к стандартизации и унификации</w:t>
      </w:r>
      <w:bookmarkEnd w:id="43"/>
      <w:bookmarkEnd w:id="44"/>
    </w:p>
    <w:p w14:paraId="3F19D301" w14:textId="05EE9B4D" w:rsidR="00900E44" w:rsidRDefault="00900E44" w:rsidP="00900E44">
      <w:r>
        <w:t>Разработка системы должна осуществляться с использованием стандартных методологий функционального моделирования, таких как IDEF0</w:t>
      </w:r>
      <w:r w:rsidR="00011C87">
        <w:t xml:space="preserve">, </w:t>
      </w:r>
      <w:r w:rsidR="00011C87">
        <w:rPr>
          <w:lang w:val="en-US"/>
        </w:rPr>
        <w:t>UML</w:t>
      </w:r>
      <w:r>
        <w:t xml:space="preserve"> и DFD.</w:t>
      </w:r>
    </w:p>
    <w:p w14:paraId="5CC0B55D" w14:textId="77777777" w:rsidR="00900E44" w:rsidRDefault="00900E44" w:rsidP="00900E44">
      <w:r>
        <w:t>Написание комплекта документации регламентирует:</w:t>
      </w:r>
    </w:p>
    <w:p w14:paraId="1251660A" w14:textId="77777777" w:rsidR="00900E44" w:rsidRDefault="00900E44" w:rsidP="00900E44">
      <w:pPr>
        <w:pStyle w:val="a0"/>
        <w:numPr>
          <w:ilvl w:val="0"/>
          <w:numId w:val="28"/>
        </w:numPr>
      </w:pPr>
      <w:r>
        <w:t>ГОСТ 34.602–2020</w:t>
      </w:r>
      <w:r>
        <w:rPr>
          <w:lang w:val="en-US"/>
        </w:rPr>
        <w:t>;</w:t>
      </w:r>
    </w:p>
    <w:p w14:paraId="57C455F0" w14:textId="77777777" w:rsidR="00900E44" w:rsidRDefault="00900E44" w:rsidP="00900E44">
      <w:pPr>
        <w:pStyle w:val="a0"/>
        <w:numPr>
          <w:ilvl w:val="0"/>
          <w:numId w:val="28"/>
        </w:numPr>
        <w:rPr>
          <w:lang w:val="en-US"/>
        </w:rPr>
      </w:pPr>
      <w:r>
        <w:rPr>
          <w:lang w:val="en-US"/>
        </w:rPr>
        <w:t>i</w:t>
      </w:r>
      <w:r w:rsidRPr="002C31EB">
        <w:rPr>
          <w:lang w:val="en-US"/>
        </w:rPr>
        <w:t>so-iec-ieee-29148-2011</w:t>
      </w:r>
      <w:r>
        <w:rPr>
          <w:lang w:val="en-US"/>
        </w:rPr>
        <w:t>.</w:t>
      </w:r>
    </w:p>
    <w:p w14:paraId="2221BCE5" w14:textId="77777777" w:rsidR="00900E44" w:rsidRDefault="00900E44" w:rsidP="00900E44">
      <w:pPr>
        <w:pStyle w:val="3"/>
      </w:pPr>
      <w:bookmarkStart w:id="45" w:name="_Toc147068494"/>
      <w:bookmarkStart w:id="46" w:name="_Toc181395806"/>
      <w:r>
        <w:t>Дополнительные требования</w:t>
      </w:r>
      <w:bookmarkEnd w:id="45"/>
      <w:bookmarkEnd w:id="46"/>
    </w:p>
    <w:p w14:paraId="03585577" w14:textId="77777777" w:rsidR="00900E44" w:rsidRDefault="00900E44" w:rsidP="00900E44">
      <w:r>
        <w:t>Дополнительные требования не предъявляются.</w:t>
      </w:r>
    </w:p>
    <w:p w14:paraId="6ED37983" w14:textId="77777777" w:rsidR="00900E44" w:rsidRDefault="00900E44" w:rsidP="00900E44">
      <w:pPr>
        <w:pStyle w:val="2"/>
      </w:pPr>
      <w:bookmarkStart w:id="47" w:name="_Toc147068495"/>
      <w:bookmarkStart w:id="48" w:name="_Toc181395807"/>
      <w:r>
        <w:t>Требования к перспективам развития</w:t>
      </w:r>
      <w:bookmarkEnd w:id="47"/>
      <w:bookmarkEnd w:id="48"/>
    </w:p>
    <w:p w14:paraId="41E99B23" w14:textId="77777777" w:rsidR="00900E44" w:rsidRDefault="00900E44" w:rsidP="00900E44">
      <w:r>
        <w:t>Требования к перспективам развития заключаются в основном в доработке, имеющейся ИС:</w:t>
      </w:r>
    </w:p>
    <w:p w14:paraId="30375957" w14:textId="1F42B75D" w:rsidR="00B63564" w:rsidRDefault="00B63564" w:rsidP="00B63564">
      <w:pPr>
        <w:pStyle w:val="a0"/>
      </w:pPr>
      <w:r>
        <w:t>Создание веб-сайта:</w:t>
      </w:r>
    </w:p>
    <w:p w14:paraId="566B1D18" w14:textId="47474DAF" w:rsidR="00B63564" w:rsidRDefault="004E16CA" w:rsidP="004E16CA">
      <w:pPr>
        <w:pStyle w:val="vguList2"/>
      </w:pPr>
      <w:r w:rsidRPr="004E16CA">
        <w:t>Разработка интерактивного и привлекательного дизайна сайта, отражающего стиль и бренд магазина военной амуниции</w:t>
      </w:r>
      <w:r w:rsidR="00B63564">
        <w:t>.</w:t>
      </w:r>
    </w:p>
    <w:p w14:paraId="66480E4A" w14:textId="26FBEB54" w:rsidR="00B63564" w:rsidRDefault="004E16CA" w:rsidP="004E16CA">
      <w:pPr>
        <w:pStyle w:val="vguList2"/>
      </w:pPr>
      <w:r w:rsidRPr="004E16CA">
        <w:t>Реализация функциональности для представления и продвижения ассортимента магазина, включая подробное описание товаров, категорий и новинок</w:t>
      </w:r>
      <w:r w:rsidR="00B63564">
        <w:t>.</w:t>
      </w:r>
    </w:p>
    <w:p w14:paraId="75590E49" w14:textId="14C68B64" w:rsidR="00B63564" w:rsidRDefault="004E16CA" w:rsidP="004E16CA">
      <w:pPr>
        <w:pStyle w:val="vguList2"/>
      </w:pPr>
      <w:r w:rsidRPr="004E16CA">
        <w:t>Интеграция удобной навигации и четкой структуры, позволяющей пользователям легко находить интересующие товары</w:t>
      </w:r>
      <w:r w:rsidR="00B63564">
        <w:t>.</w:t>
      </w:r>
    </w:p>
    <w:p w14:paraId="1FDE2690" w14:textId="01CBBAE2" w:rsidR="004E16CA" w:rsidRPr="004E16CA" w:rsidRDefault="004E16CA" w:rsidP="004E16CA">
      <w:pPr>
        <w:pStyle w:val="a0"/>
      </w:pPr>
      <w:r w:rsidRPr="004E16CA">
        <w:t>Интеграция связи с клиентами</w:t>
      </w:r>
      <w:r>
        <w:rPr>
          <w:lang w:val="en-US"/>
        </w:rPr>
        <w:t>:</w:t>
      </w:r>
    </w:p>
    <w:p w14:paraId="7FCD2167" w14:textId="39AC0888" w:rsidR="004E16CA" w:rsidRDefault="004E16CA" w:rsidP="004E16CA">
      <w:pPr>
        <w:pStyle w:val="vguList2"/>
      </w:pPr>
      <w:r w:rsidRPr="004E16CA">
        <w:t xml:space="preserve">Поддержка отправки уведомлений клиентам о новых товарах, акциях или скидках через </w:t>
      </w:r>
      <w:proofErr w:type="spellStart"/>
      <w:r w:rsidRPr="004E16CA">
        <w:t>email</w:t>
      </w:r>
      <w:proofErr w:type="spellEnd"/>
      <w:r w:rsidRPr="004E16CA">
        <w:t xml:space="preserve"> и/или SM.</w:t>
      </w:r>
    </w:p>
    <w:p w14:paraId="17D02AF7" w14:textId="306B7B3F" w:rsidR="004E16CA" w:rsidRPr="004E16CA" w:rsidRDefault="004E16CA" w:rsidP="004E16CA">
      <w:pPr>
        <w:pStyle w:val="a0"/>
      </w:pPr>
      <w:r w:rsidRPr="004E16CA">
        <w:t>Планируемое развитие системы отчетности</w:t>
      </w:r>
      <w:r>
        <w:rPr>
          <w:lang w:val="en-US"/>
        </w:rPr>
        <w:t>:</w:t>
      </w:r>
    </w:p>
    <w:p w14:paraId="2663E5A6" w14:textId="4A253452" w:rsidR="004E16CA" w:rsidRDefault="004E16CA" w:rsidP="004E16CA">
      <w:pPr>
        <w:pStyle w:val="vguList2"/>
      </w:pPr>
      <w:r w:rsidRPr="004E16CA">
        <w:t>Создание возможности формировать отчеты по продажам, количеству заказов, популярным товарам, а также по активности клиентов.</w:t>
      </w:r>
    </w:p>
    <w:p w14:paraId="186D5B38" w14:textId="77777777" w:rsidR="00900E44" w:rsidRDefault="00900E44" w:rsidP="00900E44">
      <w:pPr>
        <w:pStyle w:val="1"/>
      </w:pPr>
      <w:bookmarkStart w:id="49" w:name="_Toc147068496"/>
      <w:bookmarkStart w:id="50" w:name="_Toc181395808"/>
      <w:r>
        <w:lastRenderedPageBreak/>
        <w:t>Состав и содержание работ</w:t>
      </w:r>
      <w:bookmarkEnd w:id="49"/>
      <w:bookmarkEnd w:id="50"/>
    </w:p>
    <w:p w14:paraId="1AFEE7D4" w14:textId="1849BE6D" w:rsidR="00900E44" w:rsidRPr="00D17B49" w:rsidRDefault="00900E44" w:rsidP="00900E44">
      <w:r>
        <w:t>ИС</w:t>
      </w:r>
      <w:r w:rsidRPr="00750E78">
        <w:t xml:space="preserve">, разрабатываемая в рамках </w:t>
      </w:r>
      <w:r w:rsidR="00011C87">
        <w:t>учебной практики</w:t>
      </w:r>
      <w:r w:rsidRPr="00750E78">
        <w:t xml:space="preserve">, относится к </w:t>
      </w:r>
      <w:r>
        <w:t>распределённой типологии хранения данных</w:t>
      </w:r>
      <w:r w:rsidRPr="00750E78">
        <w:t>,</w:t>
      </w:r>
      <w:r>
        <w:t xml:space="preserve"> имеющая архитектуру клиент-сервер, функционирующая с реляционными базами данных.</w:t>
      </w:r>
    </w:p>
    <w:p w14:paraId="40106EF5" w14:textId="77777777" w:rsidR="00900E44" w:rsidRPr="007C257B" w:rsidRDefault="00900E44" w:rsidP="00900E44"/>
    <w:p w14:paraId="517D76A8" w14:textId="77777777" w:rsidR="00900E44" w:rsidRDefault="00900E44" w:rsidP="00900E4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553DFA13" w14:textId="46D39244" w:rsidR="00900E44" w:rsidRDefault="00900E44" w:rsidP="00B275B9">
      <w:pPr>
        <w:pStyle w:val="1"/>
        <w:tabs>
          <w:tab w:val="clear" w:pos="1418"/>
          <w:tab w:val="left" w:pos="1276"/>
        </w:tabs>
        <w:ind w:firstLine="709"/>
      </w:pPr>
      <w:bookmarkStart w:id="51" w:name="_Toc181395809"/>
      <w:bookmarkStart w:id="52" w:name="_Toc147068500"/>
      <w:r>
        <w:lastRenderedPageBreak/>
        <w:t>Порядок разработки</w:t>
      </w:r>
      <w:bookmarkEnd w:id="51"/>
      <w:r>
        <w:t xml:space="preserve"> </w:t>
      </w:r>
      <w:bookmarkEnd w:id="52"/>
    </w:p>
    <w:p w14:paraId="2E89F9AB" w14:textId="77777777" w:rsidR="00064139" w:rsidRPr="00064139" w:rsidRDefault="00064139" w:rsidP="00064139">
      <w:pPr>
        <w:pStyle w:val="2"/>
      </w:pPr>
      <w:bookmarkStart w:id="53" w:name="_Toc148025858"/>
      <w:bookmarkStart w:id="54" w:name="_Toc181395810"/>
      <w:r w:rsidRPr="00064139">
        <w:t>Стадии разработки</w:t>
      </w:r>
      <w:bookmarkEnd w:id="53"/>
      <w:bookmarkEnd w:id="54"/>
    </w:p>
    <w:p w14:paraId="7E3BD5C8" w14:textId="77777777" w:rsidR="00064139" w:rsidRDefault="00064139" w:rsidP="00064139">
      <w:pPr>
        <w:rPr>
          <w:rFonts w:eastAsia="Times New Roman"/>
        </w:rPr>
      </w:pPr>
      <w:r>
        <w:rPr>
          <w:rFonts w:eastAsia="Times New Roman"/>
        </w:rPr>
        <w:t>Разработка ИС должна быть проведена в четыре стадии:</w:t>
      </w:r>
    </w:p>
    <w:p w14:paraId="5885507E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Разработка технического задания;</w:t>
      </w:r>
    </w:p>
    <w:p w14:paraId="0D6DCEEA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Рабочее проектирование;</w:t>
      </w:r>
    </w:p>
    <w:p w14:paraId="48A79204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Реализация</w:t>
      </w:r>
      <w:r>
        <w:rPr>
          <w:lang w:val="en-US"/>
        </w:rPr>
        <w:t>;</w:t>
      </w:r>
    </w:p>
    <w:p w14:paraId="5F998755" w14:textId="77777777" w:rsidR="00064139" w:rsidRDefault="00064139" w:rsidP="00064139">
      <w:pPr>
        <w:pStyle w:val="vguList2"/>
        <w:numPr>
          <w:ilvl w:val="0"/>
          <w:numId w:val="38"/>
        </w:numPr>
        <w:ind w:left="0" w:firstLine="851"/>
        <w:rPr>
          <w:rFonts w:ascii="Noto Sans Symbols" w:hAnsi="Noto Sans Symbols" w:hint="eastAsia"/>
        </w:rPr>
      </w:pPr>
      <w:r>
        <w:t>Внедрение.</w:t>
      </w:r>
    </w:p>
    <w:p w14:paraId="1FE9A697" w14:textId="7B88776C" w:rsidR="00064139" w:rsidRDefault="00064139" w:rsidP="00064139">
      <w:pPr>
        <w:ind w:firstLine="708"/>
      </w:pPr>
      <w:r>
        <w:t>Работы проводятся стадиями, описанными в таблице 2. </w:t>
      </w:r>
    </w:p>
    <w:p w14:paraId="61A8B91C" w14:textId="6D4F0E85" w:rsidR="00064139" w:rsidRDefault="00064139" w:rsidP="00064139">
      <w:pPr>
        <w:pStyle w:val="vguList2"/>
        <w:numPr>
          <w:ilvl w:val="0"/>
          <w:numId w:val="0"/>
        </w:numPr>
      </w:pPr>
      <w:r>
        <w:rPr>
          <w:color w:val="000000"/>
        </w:rPr>
        <w:t xml:space="preserve">       Таблица 2 – Стадии разработки проекта 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552"/>
        <w:gridCol w:w="5523"/>
      </w:tblGrid>
      <w:tr w:rsidR="00064139" w14:paraId="0070C945" w14:textId="77777777" w:rsidTr="00B63564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D2413D" w14:textId="77777777" w:rsidR="00064139" w:rsidRDefault="00064139" w:rsidP="00B63564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№ стадии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1D8160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 стадии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90CE7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064139" w14:paraId="4CA79BAE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E61D42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D2180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Разработка ТЗ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B1D80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разработки технических спецификаций для ИС включает определение требований и функциональных возможностей ИС.</w:t>
            </w:r>
          </w:p>
        </w:tc>
      </w:tr>
      <w:tr w:rsidR="00064139" w14:paraId="31B010A6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0C366E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90FA18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Проектирование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74647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предполагает создание пользовательского интерфейса, который предполагает взаимодействие между частями ИС. А также создание базы данных, которая будет служить основой информационной системы. БД разрабатывается с учетом конкретных потребностей системы.</w:t>
            </w:r>
          </w:p>
        </w:tc>
      </w:tr>
      <w:tr w:rsidR="00064139" w14:paraId="38617464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7B77A3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97F0E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Реализация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7C29EE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Данная стадия включает в себя написание фактического кода для ИС, на основе дизайна и заявленных требований, изложенных на предыдущих этапах.</w:t>
            </w:r>
          </w:p>
        </w:tc>
      </w:tr>
      <w:tr w:rsidR="00064139" w14:paraId="3655C42C" w14:textId="77777777" w:rsidTr="00064139">
        <w:trPr>
          <w:trHeight w:val="3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BAED82" w14:textId="77777777" w:rsidR="00064139" w:rsidRDefault="00064139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364B26" w14:textId="77777777" w:rsidR="00064139" w:rsidRDefault="0006413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Внедрение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DD01D" w14:textId="77777777" w:rsidR="00064139" w:rsidRDefault="00064139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Стадия внедрения включает в себя написание Руководства пользователя, чтобы обучить пользователя работе с программой, также выявление и последующее исправление, обнаруженных ошибок.</w:t>
            </w:r>
          </w:p>
        </w:tc>
      </w:tr>
    </w:tbl>
    <w:p w14:paraId="1353AB72" w14:textId="77777777" w:rsidR="00064139" w:rsidRDefault="00064139" w:rsidP="00064139">
      <w:pPr>
        <w:pStyle w:val="vguList2"/>
        <w:numPr>
          <w:ilvl w:val="0"/>
          <w:numId w:val="0"/>
        </w:numPr>
        <w:ind w:left="709"/>
      </w:pPr>
    </w:p>
    <w:p w14:paraId="65714E3E" w14:textId="08FA021A" w:rsidR="00064139" w:rsidRPr="00064139" w:rsidRDefault="00064139" w:rsidP="00B275B9">
      <w:pPr>
        <w:pStyle w:val="2"/>
        <w:ind w:hanging="577"/>
      </w:pPr>
      <w:bookmarkStart w:id="55" w:name="_Toc148025859"/>
      <w:bookmarkStart w:id="56" w:name="_Toc181395811"/>
      <w:r>
        <w:rPr>
          <w:b w:val="0"/>
          <w:bCs w:val="0"/>
        </w:rPr>
        <w:lastRenderedPageBreak/>
        <w:t>Этапы разработки</w:t>
      </w:r>
      <w:bookmarkEnd w:id="55"/>
      <w:bookmarkEnd w:id="56"/>
    </w:p>
    <w:p w14:paraId="45AF8C16" w14:textId="77777777" w:rsidR="00900E44" w:rsidRDefault="00900E44" w:rsidP="00900E44">
      <w:pPr>
        <w:ind w:firstLine="709"/>
      </w:pPr>
      <w:r>
        <w:rPr>
          <w:rFonts w:cs="Times New Roman"/>
          <w:szCs w:val="24"/>
        </w:rPr>
        <w:t>Разработка проекта осуществляется через 7 полноценных этапов. Этапы разработки представлены в таблице 3.</w:t>
      </w:r>
    </w:p>
    <w:p w14:paraId="7A9DF205" w14:textId="77777777" w:rsidR="00900E44" w:rsidRDefault="00900E44" w:rsidP="00900E44">
      <w:pPr>
        <w:ind w:firstLine="0"/>
      </w:pPr>
      <w:r>
        <w:t>Таблица 3 – Этапы разработки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3276"/>
        <w:gridCol w:w="1685"/>
        <w:gridCol w:w="2372"/>
        <w:gridCol w:w="2016"/>
      </w:tblGrid>
      <w:tr w:rsidR="00900E44" w:rsidRPr="00C442B5" w14:paraId="4AF09CB2" w14:textId="77777777" w:rsidTr="0061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846" w:type="dxa"/>
          </w:tcPr>
          <w:p w14:paraId="185A9557" w14:textId="77777777" w:rsidR="00900E44" w:rsidRPr="00C442B5" w:rsidRDefault="00900E44" w:rsidP="006144D4">
            <w:pPr>
              <w:ind w:firstLine="0"/>
            </w:pPr>
            <w:r w:rsidRPr="00C442B5">
              <w:t>№ этапа</w:t>
            </w:r>
          </w:p>
        </w:tc>
        <w:tc>
          <w:tcPr>
            <w:tcW w:w="3276" w:type="dxa"/>
          </w:tcPr>
          <w:p w14:paraId="661FF741" w14:textId="77777777" w:rsidR="00900E44" w:rsidRPr="00C442B5" w:rsidRDefault="00900E44" w:rsidP="006144D4">
            <w:pPr>
              <w:ind w:firstLine="33"/>
            </w:pPr>
            <w:r w:rsidRPr="00C442B5">
              <w:t>Наименование этапа</w:t>
            </w:r>
          </w:p>
        </w:tc>
        <w:tc>
          <w:tcPr>
            <w:tcW w:w="1685" w:type="dxa"/>
          </w:tcPr>
          <w:p w14:paraId="735D71D8" w14:textId="77777777" w:rsidR="00900E44" w:rsidRPr="00C442B5" w:rsidRDefault="00900E44" w:rsidP="006144D4">
            <w:pPr>
              <w:ind w:firstLine="0"/>
            </w:pPr>
            <w:r w:rsidRPr="00C442B5">
              <w:t>Длительность</w:t>
            </w:r>
          </w:p>
        </w:tc>
        <w:tc>
          <w:tcPr>
            <w:tcW w:w="2372" w:type="dxa"/>
          </w:tcPr>
          <w:p w14:paraId="62E567A0" w14:textId="77777777" w:rsidR="00900E44" w:rsidRPr="00C442B5" w:rsidRDefault="00900E44" w:rsidP="006144D4">
            <w:pPr>
              <w:ind w:firstLine="0"/>
            </w:pPr>
            <w:r w:rsidRPr="00C442B5">
              <w:t>Состав работ</w:t>
            </w:r>
          </w:p>
        </w:tc>
        <w:tc>
          <w:tcPr>
            <w:tcW w:w="2016" w:type="dxa"/>
          </w:tcPr>
          <w:p w14:paraId="15C53E38" w14:textId="77777777" w:rsidR="00900E44" w:rsidRPr="00C442B5" w:rsidRDefault="00900E44" w:rsidP="006144D4">
            <w:pPr>
              <w:ind w:firstLine="0"/>
            </w:pPr>
            <w:r w:rsidRPr="00C442B5">
              <w:t>Результат</w:t>
            </w:r>
          </w:p>
        </w:tc>
      </w:tr>
      <w:tr w:rsidR="00900E44" w:rsidRPr="00C442B5" w14:paraId="1D6FE671" w14:textId="77777777" w:rsidTr="006144D4">
        <w:tc>
          <w:tcPr>
            <w:tcW w:w="846" w:type="dxa"/>
          </w:tcPr>
          <w:p w14:paraId="0BB834E8" w14:textId="77777777" w:rsidR="00900E44" w:rsidRPr="00C442B5" w:rsidRDefault="00900E44" w:rsidP="006144D4">
            <w:pPr>
              <w:ind w:firstLine="318"/>
            </w:pPr>
            <w:r w:rsidRPr="00C442B5">
              <w:t>1</w:t>
            </w:r>
          </w:p>
        </w:tc>
        <w:tc>
          <w:tcPr>
            <w:tcW w:w="3276" w:type="dxa"/>
          </w:tcPr>
          <w:p w14:paraId="34D24C66" w14:textId="77777777" w:rsidR="00900E44" w:rsidRPr="00C442B5" w:rsidRDefault="00900E44" w:rsidP="006144D4">
            <w:pPr>
              <w:ind w:firstLine="33"/>
            </w:pPr>
            <w:r w:rsidRPr="00C442B5">
              <w:t>Настройка рабочего окружения</w:t>
            </w:r>
          </w:p>
        </w:tc>
        <w:tc>
          <w:tcPr>
            <w:tcW w:w="1685" w:type="dxa"/>
          </w:tcPr>
          <w:p w14:paraId="02C9ADAA" w14:textId="54D84B50" w:rsidR="00900E44" w:rsidRPr="00C442B5" w:rsidRDefault="008D236B" w:rsidP="006144D4">
            <w:pPr>
              <w:ind w:firstLine="0"/>
            </w:pPr>
            <w:r>
              <w:t>1</w:t>
            </w:r>
            <w:r w:rsidR="00900E44" w:rsidRPr="00C442B5">
              <w:t xml:space="preserve"> </w:t>
            </w:r>
            <w:r w:rsidR="00900E44">
              <w:t>день</w:t>
            </w:r>
          </w:p>
        </w:tc>
        <w:tc>
          <w:tcPr>
            <w:tcW w:w="2372" w:type="dxa"/>
          </w:tcPr>
          <w:p w14:paraId="0E18069D" w14:textId="77777777" w:rsidR="00900E44" w:rsidRPr="00C442B5" w:rsidRDefault="00900E44" w:rsidP="006144D4">
            <w:pPr>
              <w:ind w:firstLine="0"/>
            </w:pPr>
            <w:r w:rsidRPr="00C442B5">
              <w:t xml:space="preserve">В ходе работ оборудование должно быть подготовлено к написанию кода </w:t>
            </w:r>
            <w:r>
              <w:t>ИС</w:t>
            </w:r>
          </w:p>
        </w:tc>
        <w:tc>
          <w:tcPr>
            <w:tcW w:w="2016" w:type="dxa"/>
          </w:tcPr>
          <w:p w14:paraId="4AC25CD3" w14:textId="77777777" w:rsidR="00900E44" w:rsidRPr="00C442B5" w:rsidRDefault="00900E44" w:rsidP="006144D4">
            <w:pPr>
              <w:ind w:firstLine="0"/>
            </w:pPr>
            <w:r>
              <w:t>Подготовленное рабочее место</w:t>
            </w:r>
          </w:p>
        </w:tc>
      </w:tr>
      <w:tr w:rsidR="00900E44" w:rsidRPr="00C442B5" w14:paraId="12F83C92" w14:textId="77777777" w:rsidTr="006144D4">
        <w:tc>
          <w:tcPr>
            <w:tcW w:w="846" w:type="dxa"/>
          </w:tcPr>
          <w:p w14:paraId="68E84415" w14:textId="77777777" w:rsidR="00900E44" w:rsidRPr="00C442B5" w:rsidRDefault="00900E44" w:rsidP="006144D4">
            <w:pPr>
              <w:ind w:firstLine="318"/>
            </w:pPr>
            <w:r w:rsidRPr="00C442B5">
              <w:t>2</w:t>
            </w:r>
          </w:p>
        </w:tc>
        <w:tc>
          <w:tcPr>
            <w:tcW w:w="3276" w:type="dxa"/>
          </w:tcPr>
          <w:p w14:paraId="3188BAF6" w14:textId="77777777" w:rsidR="00900E44" w:rsidRPr="00C442B5" w:rsidRDefault="00900E44" w:rsidP="006144D4">
            <w:pPr>
              <w:ind w:firstLine="33"/>
            </w:pPr>
            <w:r w:rsidRPr="00C442B5">
              <w:t>ТЗ</w:t>
            </w:r>
          </w:p>
        </w:tc>
        <w:tc>
          <w:tcPr>
            <w:tcW w:w="1685" w:type="dxa"/>
          </w:tcPr>
          <w:p w14:paraId="65794755" w14:textId="6758B780" w:rsidR="00900E44" w:rsidRPr="00C442B5" w:rsidRDefault="008D236B" w:rsidP="006144D4">
            <w:pPr>
              <w:ind w:firstLine="0"/>
            </w:pPr>
            <w:r>
              <w:t>1</w:t>
            </w:r>
            <w:r w:rsidR="00900E44">
              <w:t xml:space="preserve"> неделя</w:t>
            </w:r>
          </w:p>
        </w:tc>
        <w:tc>
          <w:tcPr>
            <w:tcW w:w="2372" w:type="dxa"/>
          </w:tcPr>
          <w:p w14:paraId="78B26B28" w14:textId="77777777" w:rsidR="00900E44" w:rsidRPr="00C442B5" w:rsidRDefault="00900E44" w:rsidP="006144D4">
            <w:pPr>
              <w:ind w:firstLine="0"/>
            </w:pPr>
            <w:r w:rsidRPr="00C442B5">
              <w:t>При выполнении данного этапа должно быть разработано и утверждено ТЗ</w:t>
            </w:r>
          </w:p>
        </w:tc>
        <w:tc>
          <w:tcPr>
            <w:tcW w:w="2016" w:type="dxa"/>
          </w:tcPr>
          <w:p w14:paraId="6FC5D138" w14:textId="77777777" w:rsidR="00900E44" w:rsidRPr="00C442B5" w:rsidRDefault="00900E44" w:rsidP="006144D4">
            <w:pPr>
              <w:ind w:firstLine="0"/>
            </w:pPr>
            <w:r w:rsidRPr="00C442B5">
              <w:t>Техническое задание</w:t>
            </w:r>
          </w:p>
        </w:tc>
      </w:tr>
      <w:tr w:rsidR="00900E44" w:rsidRPr="00C442B5" w14:paraId="5FC4D693" w14:textId="77777777" w:rsidTr="006144D4">
        <w:tc>
          <w:tcPr>
            <w:tcW w:w="846" w:type="dxa"/>
          </w:tcPr>
          <w:p w14:paraId="58385DD1" w14:textId="77777777" w:rsidR="00900E44" w:rsidRPr="00C442B5" w:rsidRDefault="00900E44" w:rsidP="006144D4">
            <w:pPr>
              <w:ind w:firstLine="318"/>
            </w:pPr>
            <w:r w:rsidRPr="00C442B5">
              <w:t>3</w:t>
            </w:r>
          </w:p>
        </w:tc>
        <w:tc>
          <w:tcPr>
            <w:tcW w:w="3276" w:type="dxa"/>
          </w:tcPr>
          <w:p w14:paraId="0573FE49" w14:textId="77777777" w:rsidR="00900E44" w:rsidRPr="00C442B5" w:rsidRDefault="00900E44" w:rsidP="006144D4">
            <w:pPr>
              <w:ind w:firstLine="33"/>
            </w:pPr>
            <w:r w:rsidRPr="00C442B5">
              <w:t>Проектирование</w:t>
            </w:r>
          </w:p>
        </w:tc>
        <w:tc>
          <w:tcPr>
            <w:tcW w:w="1685" w:type="dxa"/>
          </w:tcPr>
          <w:p w14:paraId="4DEEE473" w14:textId="6489E872" w:rsidR="00900E44" w:rsidRPr="00C442B5" w:rsidRDefault="008D236B" w:rsidP="006144D4">
            <w:pPr>
              <w:ind w:firstLine="0"/>
            </w:pPr>
            <w:r>
              <w:t>2</w:t>
            </w:r>
            <w:r w:rsidR="00900E44" w:rsidRPr="00C442B5">
              <w:t xml:space="preserve"> недели</w:t>
            </w:r>
          </w:p>
        </w:tc>
        <w:tc>
          <w:tcPr>
            <w:tcW w:w="2372" w:type="dxa"/>
          </w:tcPr>
          <w:p w14:paraId="60BEF6E1" w14:textId="77777777" w:rsidR="00900E44" w:rsidRPr="00C442B5" w:rsidRDefault="00900E44" w:rsidP="006144D4">
            <w:pPr>
              <w:ind w:firstLine="0"/>
            </w:pPr>
            <w:r w:rsidRPr="00C442B5">
              <w:t>В ходе работ должна быть разработана и утверждена структура программного обеспечения</w:t>
            </w:r>
          </w:p>
        </w:tc>
        <w:tc>
          <w:tcPr>
            <w:tcW w:w="2016" w:type="dxa"/>
          </w:tcPr>
          <w:p w14:paraId="1911ED2F" w14:textId="77777777" w:rsidR="00900E44" w:rsidRPr="00C442B5" w:rsidRDefault="00900E44" w:rsidP="006144D4">
            <w:pPr>
              <w:ind w:firstLine="0"/>
            </w:pPr>
            <w:r w:rsidRPr="00C442B5">
              <w:t>Акт выполненных работ</w:t>
            </w:r>
          </w:p>
        </w:tc>
      </w:tr>
      <w:tr w:rsidR="00900E44" w:rsidRPr="00C442B5" w14:paraId="0D61E303" w14:textId="77777777" w:rsidTr="006144D4">
        <w:tc>
          <w:tcPr>
            <w:tcW w:w="846" w:type="dxa"/>
          </w:tcPr>
          <w:p w14:paraId="1D68AF94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4</w:t>
            </w:r>
          </w:p>
        </w:tc>
        <w:tc>
          <w:tcPr>
            <w:tcW w:w="3276" w:type="dxa"/>
          </w:tcPr>
          <w:p w14:paraId="54248300" w14:textId="77777777" w:rsidR="00900E44" w:rsidRPr="00C442B5" w:rsidRDefault="00900E44" w:rsidP="006144D4">
            <w:pPr>
              <w:ind w:firstLine="33"/>
            </w:pPr>
            <w:r w:rsidRPr="00C442B5">
              <w:t>Написание кода программного обеспечения</w:t>
            </w:r>
          </w:p>
        </w:tc>
        <w:tc>
          <w:tcPr>
            <w:tcW w:w="1685" w:type="dxa"/>
          </w:tcPr>
          <w:p w14:paraId="17C286B9" w14:textId="66D6977A" w:rsidR="00900E44" w:rsidRPr="00C442B5" w:rsidRDefault="008D236B" w:rsidP="006144D4">
            <w:pPr>
              <w:ind w:firstLine="0"/>
            </w:pPr>
            <w:r>
              <w:t xml:space="preserve">1,5 </w:t>
            </w:r>
            <w:r w:rsidR="00900E44" w:rsidRPr="00C442B5">
              <w:t>месяц</w:t>
            </w:r>
            <w:r w:rsidR="00900E44">
              <w:t>а</w:t>
            </w:r>
          </w:p>
        </w:tc>
        <w:tc>
          <w:tcPr>
            <w:tcW w:w="2372" w:type="dxa"/>
          </w:tcPr>
          <w:p w14:paraId="1CB71404" w14:textId="77777777" w:rsidR="00900E44" w:rsidRPr="00C442B5" w:rsidRDefault="00900E44" w:rsidP="006144D4">
            <w:pPr>
              <w:ind w:firstLine="0"/>
            </w:pPr>
            <w:r w:rsidRPr="00C442B5">
              <w:t>В ходе работ должен быть написан код программы, который отвечает требованиям, поставленным в техническом задании</w:t>
            </w:r>
          </w:p>
        </w:tc>
        <w:tc>
          <w:tcPr>
            <w:tcW w:w="2016" w:type="dxa"/>
          </w:tcPr>
          <w:p w14:paraId="3687A8C2" w14:textId="77777777" w:rsidR="00900E44" w:rsidRPr="00C442B5" w:rsidRDefault="00900E44" w:rsidP="006144D4">
            <w:pPr>
              <w:ind w:firstLine="0"/>
            </w:pPr>
            <w:r w:rsidRPr="00C442B5">
              <w:t>Акт выполненных работ; программное обеспечение</w:t>
            </w:r>
          </w:p>
        </w:tc>
      </w:tr>
      <w:tr w:rsidR="00900E44" w:rsidRPr="00C442B5" w14:paraId="01D9F0E3" w14:textId="77777777" w:rsidTr="006144D4">
        <w:tc>
          <w:tcPr>
            <w:tcW w:w="846" w:type="dxa"/>
          </w:tcPr>
          <w:p w14:paraId="7F4E96F8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5</w:t>
            </w:r>
          </w:p>
        </w:tc>
        <w:tc>
          <w:tcPr>
            <w:tcW w:w="3276" w:type="dxa"/>
          </w:tcPr>
          <w:p w14:paraId="0502A0BB" w14:textId="77777777" w:rsidR="00900E44" w:rsidRPr="00C442B5" w:rsidRDefault="00900E44" w:rsidP="006144D4">
            <w:pPr>
              <w:ind w:firstLine="33"/>
            </w:pPr>
            <w:r w:rsidRPr="00C442B5">
              <w:t>Тестирование программы</w:t>
            </w:r>
          </w:p>
        </w:tc>
        <w:tc>
          <w:tcPr>
            <w:tcW w:w="1685" w:type="dxa"/>
          </w:tcPr>
          <w:p w14:paraId="50DCEA7E" w14:textId="6F08DEA4" w:rsidR="00900E44" w:rsidRPr="00C442B5" w:rsidRDefault="008D236B" w:rsidP="006144D4">
            <w:pPr>
              <w:ind w:firstLine="0"/>
            </w:pPr>
            <w:r>
              <w:t>2</w:t>
            </w:r>
            <w:r w:rsidR="00900E44" w:rsidRPr="00C442B5">
              <w:t xml:space="preserve"> недели</w:t>
            </w:r>
          </w:p>
        </w:tc>
        <w:tc>
          <w:tcPr>
            <w:tcW w:w="2372" w:type="dxa"/>
          </w:tcPr>
          <w:p w14:paraId="461CC554" w14:textId="77777777" w:rsidR="00900E44" w:rsidRPr="00C442B5" w:rsidRDefault="00900E44" w:rsidP="006144D4">
            <w:pPr>
              <w:ind w:firstLine="0"/>
            </w:pPr>
            <w:r w:rsidRPr="00C442B5">
              <w:t xml:space="preserve">Программное обеспечение должно быть протестировано на </w:t>
            </w:r>
            <w:r w:rsidRPr="00C442B5">
              <w:lastRenderedPageBreak/>
              <w:t xml:space="preserve">основе методики </w:t>
            </w:r>
            <w:r>
              <w:t>испытаний</w:t>
            </w:r>
          </w:p>
        </w:tc>
        <w:tc>
          <w:tcPr>
            <w:tcW w:w="2016" w:type="dxa"/>
          </w:tcPr>
          <w:p w14:paraId="58CB1463" w14:textId="77777777" w:rsidR="00900E44" w:rsidRPr="00C442B5" w:rsidRDefault="00900E44" w:rsidP="006144D4">
            <w:pPr>
              <w:ind w:firstLine="0"/>
            </w:pPr>
            <w:r w:rsidRPr="00C442B5">
              <w:lastRenderedPageBreak/>
              <w:t xml:space="preserve">Акт выполненных работ; список недоработок и </w:t>
            </w:r>
            <w:r w:rsidRPr="00C442B5">
              <w:lastRenderedPageBreak/>
              <w:t>ошибок в работе программного обеспечения</w:t>
            </w:r>
          </w:p>
        </w:tc>
      </w:tr>
      <w:tr w:rsidR="00900E44" w:rsidRPr="00C442B5" w14:paraId="2B8CAD96" w14:textId="77777777" w:rsidTr="006144D4">
        <w:tc>
          <w:tcPr>
            <w:tcW w:w="846" w:type="dxa"/>
          </w:tcPr>
          <w:p w14:paraId="20FADC8E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lastRenderedPageBreak/>
              <w:t>6</w:t>
            </w:r>
          </w:p>
        </w:tc>
        <w:tc>
          <w:tcPr>
            <w:tcW w:w="3276" w:type="dxa"/>
          </w:tcPr>
          <w:p w14:paraId="52EBEDE2" w14:textId="77777777" w:rsidR="00900E44" w:rsidRPr="00C442B5" w:rsidRDefault="00900E44" w:rsidP="006144D4">
            <w:pPr>
              <w:ind w:firstLine="33"/>
            </w:pPr>
            <w:r w:rsidRPr="00C442B5">
              <w:t>Доработка программы</w:t>
            </w:r>
          </w:p>
        </w:tc>
        <w:tc>
          <w:tcPr>
            <w:tcW w:w="1685" w:type="dxa"/>
          </w:tcPr>
          <w:p w14:paraId="4011CDB8" w14:textId="67DB7B43" w:rsidR="00900E44" w:rsidRPr="00C442B5" w:rsidRDefault="008D236B" w:rsidP="006144D4">
            <w:pPr>
              <w:ind w:firstLine="0"/>
            </w:pPr>
            <w:r>
              <w:t>2</w:t>
            </w:r>
            <w:r w:rsidR="00900E44" w:rsidRPr="00C442B5">
              <w:t xml:space="preserve"> недели</w:t>
            </w:r>
          </w:p>
        </w:tc>
        <w:tc>
          <w:tcPr>
            <w:tcW w:w="2372" w:type="dxa"/>
          </w:tcPr>
          <w:p w14:paraId="060DE4CA" w14:textId="77777777" w:rsidR="00900E44" w:rsidRPr="00C442B5" w:rsidRDefault="00900E44" w:rsidP="006144D4">
            <w:pPr>
              <w:ind w:firstLine="0"/>
            </w:pPr>
            <w:r w:rsidRPr="00C442B5">
              <w:t>Цель данного этапа заключается в исправлении недочетов, обнаруженных на прошлом этапе</w:t>
            </w:r>
          </w:p>
        </w:tc>
        <w:tc>
          <w:tcPr>
            <w:tcW w:w="2016" w:type="dxa"/>
          </w:tcPr>
          <w:p w14:paraId="5E0EBDCC" w14:textId="356EF159" w:rsidR="00900E44" w:rsidRPr="00C442B5" w:rsidRDefault="00900E44" w:rsidP="006144D4">
            <w:pPr>
              <w:ind w:firstLine="0"/>
            </w:pPr>
            <w:r w:rsidRPr="00C442B5">
              <w:t>Акт выполненных работ</w:t>
            </w:r>
          </w:p>
          <w:p w14:paraId="76941F96" w14:textId="77777777" w:rsidR="00900E44" w:rsidRPr="00C442B5" w:rsidRDefault="00900E44" w:rsidP="006144D4">
            <w:pPr>
              <w:ind w:firstLine="0"/>
            </w:pPr>
          </w:p>
        </w:tc>
      </w:tr>
      <w:tr w:rsidR="00900E44" w:rsidRPr="00C442B5" w14:paraId="4DBECD7F" w14:textId="77777777" w:rsidTr="006144D4">
        <w:tc>
          <w:tcPr>
            <w:tcW w:w="846" w:type="dxa"/>
          </w:tcPr>
          <w:p w14:paraId="4EEC2324" w14:textId="77777777" w:rsidR="00900E44" w:rsidRPr="00C442B5" w:rsidRDefault="00900E44" w:rsidP="006144D4">
            <w:pPr>
              <w:ind w:firstLine="318"/>
              <w:rPr>
                <w:lang w:val="en-US"/>
              </w:rPr>
            </w:pPr>
            <w:r w:rsidRPr="00C442B5">
              <w:rPr>
                <w:lang w:val="en-US"/>
              </w:rPr>
              <w:t>7</w:t>
            </w:r>
          </w:p>
        </w:tc>
        <w:tc>
          <w:tcPr>
            <w:tcW w:w="3276" w:type="dxa"/>
          </w:tcPr>
          <w:p w14:paraId="540CF923" w14:textId="77777777" w:rsidR="00900E44" w:rsidRPr="00C442B5" w:rsidRDefault="00900E44" w:rsidP="006144D4">
            <w:pPr>
              <w:ind w:firstLine="33"/>
            </w:pPr>
            <w:r w:rsidRPr="00C442B5">
              <w:t>Подготовка эксплуатационной документации</w:t>
            </w:r>
          </w:p>
        </w:tc>
        <w:tc>
          <w:tcPr>
            <w:tcW w:w="1685" w:type="dxa"/>
          </w:tcPr>
          <w:p w14:paraId="10BEA47C" w14:textId="0F1C2EFE" w:rsidR="00900E44" w:rsidRPr="00C442B5" w:rsidRDefault="008D236B" w:rsidP="006144D4">
            <w:pPr>
              <w:ind w:firstLine="0"/>
            </w:pPr>
            <w:r>
              <w:t xml:space="preserve">1 </w:t>
            </w:r>
            <w:r w:rsidR="00900E44" w:rsidRPr="00C442B5">
              <w:t>неде</w:t>
            </w:r>
            <w:r w:rsidR="00900E44">
              <w:t>ля</w:t>
            </w:r>
          </w:p>
        </w:tc>
        <w:tc>
          <w:tcPr>
            <w:tcW w:w="2372" w:type="dxa"/>
          </w:tcPr>
          <w:p w14:paraId="7CB8EAAE" w14:textId="77777777" w:rsidR="00900E44" w:rsidRPr="00C442B5" w:rsidRDefault="00900E44" w:rsidP="006144D4">
            <w:pPr>
              <w:ind w:firstLine="0"/>
            </w:pPr>
            <w:r w:rsidRPr="00C442B5">
              <w:t>Должно быть написано руководство пользователя</w:t>
            </w:r>
          </w:p>
        </w:tc>
        <w:tc>
          <w:tcPr>
            <w:tcW w:w="2016" w:type="dxa"/>
          </w:tcPr>
          <w:p w14:paraId="5D1019E8" w14:textId="6AA0C9E9" w:rsidR="00900E44" w:rsidRPr="00C442B5" w:rsidRDefault="00011C87" w:rsidP="006144D4">
            <w:pPr>
              <w:ind w:firstLine="0"/>
            </w:pPr>
            <w:r>
              <w:t>Готовый проект</w:t>
            </w:r>
          </w:p>
        </w:tc>
      </w:tr>
    </w:tbl>
    <w:p w14:paraId="2BDE506A" w14:textId="77777777" w:rsidR="00900E44" w:rsidRDefault="00900E44" w:rsidP="00900E44"/>
    <w:p w14:paraId="0ABFACBB" w14:textId="77777777" w:rsidR="00900E44" w:rsidRDefault="00900E44" w:rsidP="00900E4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76523A94" w14:textId="77777777" w:rsidR="00900E44" w:rsidRDefault="00900E44" w:rsidP="00B275B9">
      <w:pPr>
        <w:pStyle w:val="1"/>
        <w:ind w:firstLine="709"/>
      </w:pPr>
      <w:bookmarkStart w:id="57" w:name="_Toc147068501"/>
      <w:bookmarkStart w:id="58" w:name="_Toc181395812"/>
      <w:r>
        <w:lastRenderedPageBreak/>
        <w:t>Требования к документации</w:t>
      </w:r>
      <w:bookmarkEnd w:id="57"/>
      <w:bookmarkEnd w:id="58"/>
    </w:p>
    <w:p w14:paraId="4B9E25E4" w14:textId="04B374A1" w:rsidR="00900E44" w:rsidRDefault="00900E44" w:rsidP="00900E44">
      <w:r>
        <w:t>Ниже представлены требования к документации на определ</w:t>
      </w:r>
      <w:r w:rsidR="008D236B">
        <w:t>е</w:t>
      </w:r>
      <w:r>
        <w:t>нном этапе:</w:t>
      </w:r>
    </w:p>
    <w:p w14:paraId="0D208BD9" w14:textId="77777777" w:rsidR="00900E44" w:rsidRDefault="00900E44" w:rsidP="00900E44">
      <w:pPr>
        <w:pStyle w:val="a0"/>
        <w:numPr>
          <w:ilvl w:val="0"/>
          <w:numId w:val="29"/>
        </w:numPr>
      </w:pPr>
      <w:r>
        <w:t>На первом этапе требований к документации не предъявляются.</w:t>
      </w:r>
    </w:p>
    <w:p w14:paraId="34A1CC83" w14:textId="77777777" w:rsidR="00900E44" w:rsidRDefault="00900E44" w:rsidP="00900E44">
      <w:pPr>
        <w:pStyle w:val="a0"/>
        <w:numPr>
          <w:ilvl w:val="0"/>
          <w:numId w:val="29"/>
        </w:numPr>
      </w:pPr>
      <w:r>
        <w:t>На втором этапе должно быть разработано ТЗ.</w:t>
      </w:r>
    </w:p>
    <w:p w14:paraId="3E2F9EC6" w14:textId="77777777" w:rsidR="00900E44" w:rsidRDefault="00900E44" w:rsidP="00900E44">
      <w:pPr>
        <w:pStyle w:val="a0"/>
        <w:numPr>
          <w:ilvl w:val="0"/>
          <w:numId w:val="29"/>
        </w:numPr>
      </w:pPr>
      <w:r>
        <w:t>На третьем, четвёртом, пятом и шестом этапах требований к документации не предъявляются.</w:t>
      </w:r>
    </w:p>
    <w:p w14:paraId="24053187" w14:textId="55890A55" w:rsidR="00900E44" w:rsidRDefault="00900E44" w:rsidP="00770CB4">
      <w:pPr>
        <w:pStyle w:val="a0"/>
        <w:numPr>
          <w:ilvl w:val="0"/>
          <w:numId w:val="29"/>
        </w:numPr>
      </w:pPr>
      <w:r>
        <w:t xml:space="preserve">На седьмом этапе должны быть </w:t>
      </w:r>
      <w:r w:rsidR="00011C87">
        <w:t>разработан проект по настоящей работе.</w:t>
      </w:r>
    </w:p>
    <w:p w14:paraId="7649D49E" w14:textId="77777777" w:rsidR="00900E44" w:rsidRDefault="00900E44" w:rsidP="00900E44">
      <w:pPr>
        <w:spacing w:before="0" w:after="200" w:line="276" w:lineRule="auto"/>
        <w:ind w:firstLine="0"/>
        <w:contextualSpacing w:val="0"/>
        <w:jc w:val="left"/>
      </w:pPr>
      <w:r>
        <w:br w:type="page"/>
      </w:r>
    </w:p>
    <w:p w14:paraId="096EA3AB" w14:textId="77777777" w:rsidR="00900E44" w:rsidRDefault="00900E44" w:rsidP="00B275B9">
      <w:pPr>
        <w:pStyle w:val="1"/>
        <w:tabs>
          <w:tab w:val="clear" w:pos="1418"/>
          <w:tab w:val="left" w:pos="1276"/>
        </w:tabs>
        <w:ind w:firstLine="709"/>
      </w:pPr>
      <w:bookmarkStart w:id="59" w:name="_Toc147068502"/>
      <w:bookmarkStart w:id="60" w:name="_Toc181395813"/>
      <w:r>
        <w:lastRenderedPageBreak/>
        <w:t>Порядок контроля и приемки</w:t>
      </w:r>
      <w:bookmarkEnd w:id="59"/>
      <w:bookmarkEnd w:id="60"/>
    </w:p>
    <w:p w14:paraId="74898ABE" w14:textId="77777777" w:rsidR="00900E44" w:rsidRDefault="00900E44" w:rsidP="00900E44">
      <w:pPr>
        <w:pStyle w:val="2"/>
      </w:pPr>
      <w:bookmarkStart w:id="61" w:name="_Toc147068503"/>
      <w:bookmarkStart w:id="62" w:name="_Toc181395814"/>
      <w:r>
        <w:t>Виды испытаний</w:t>
      </w:r>
      <w:bookmarkEnd w:id="61"/>
      <w:bookmarkEnd w:id="62"/>
    </w:p>
    <w:p w14:paraId="64BABC0A" w14:textId="77777777" w:rsidR="00011C87" w:rsidRPr="001065F6" w:rsidRDefault="00011C87" w:rsidP="00011C87">
      <w:pPr>
        <w:spacing w:before="100" w:beforeAutospacing="1"/>
        <w:rPr>
          <w:rFonts w:cs="Times New Roman"/>
        </w:rPr>
      </w:pPr>
      <w:r w:rsidRPr="17A9276D">
        <w:rPr>
          <w:rFonts w:cs="Times New Roman"/>
        </w:rPr>
        <w:t>Во время испытаний проверить работу программы по следующим позициям:</w:t>
      </w:r>
    </w:p>
    <w:p w14:paraId="6ACCB37B" w14:textId="77777777" w:rsidR="00011C87" w:rsidRPr="001065F6" w:rsidRDefault="00011C87" w:rsidP="00011C87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1065F6">
        <w:rPr>
          <w:rFonts w:cs="Times New Roman"/>
          <w:szCs w:val="24"/>
        </w:rPr>
        <w:t>абор функциональных тестов</w:t>
      </w:r>
      <w:r>
        <w:rPr>
          <w:rFonts w:cs="Times New Roman"/>
          <w:szCs w:val="24"/>
        </w:rPr>
        <w:t>;</w:t>
      </w:r>
    </w:p>
    <w:p w14:paraId="4A0E6C72" w14:textId="77777777" w:rsidR="00011C87" w:rsidRPr="001065F6" w:rsidRDefault="00011C87" w:rsidP="00011C87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к</w:t>
      </w:r>
      <w:r w:rsidRPr="001065F6">
        <w:rPr>
          <w:rFonts w:cs="Times New Roman"/>
          <w:szCs w:val="24"/>
        </w:rPr>
        <w:t>орректное функционирование заданных в техническом задании функций</w:t>
      </w:r>
      <w:r>
        <w:rPr>
          <w:rFonts w:cs="Times New Roman"/>
          <w:szCs w:val="24"/>
        </w:rPr>
        <w:t>;</w:t>
      </w:r>
    </w:p>
    <w:p w14:paraId="26632782" w14:textId="77777777" w:rsidR="00011C87" w:rsidRDefault="00011C87" w:rsidP="00011C87">
      <w:pPr>
        <w:pStyle w:val="a0"/>
        <w:ind w:left="1571" w:hanging="360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1065F6">
        <w:rPr>
          <w:rFonts w:cs="Times New Roman"/>
          <w:szCs w:val="24"/>
        </w:rPr>
        <w:t>озможность функционирования на ЭВМ с указанными минимальными системными требованиями</w:t>
      </w:r>
      <w:r>
        <w:rPr>
          <w:rFonts w:cs="Times New Roman"/>
          <w:szCs w:val="24"/>
        </w:rPr>
        <w:t>;</w:t>
      </w:r>
    </w:p>
    <w:p w14:paraId="44EF74C0" w14:textId="77777777" w:rsidR="00011C87" w:rsidRDefault="00011C87" w:rsidP="00011C87">
      <w:pPr>
        <w:pStyle w:val="2"/>
      </w:pPr>
      <w:bookmarkStart w:id="63" w:name="_Toc178865669"/>
      <w:bookmarkStart w:id="64" w:name="_Toc181395815"/>
      <w:r>
        <w:t>Общие требования</w:t>
      </w:r>
      <w:bookmarkEnd w:id="63"/>
      <w:bookmarkEnd w:id="64"/>
    </w:p>
    <w:p w14:paraId="315ED161" w14:textId="77777777" w:rsidR="00011C87" w:rsidRPr="001237B1" w:rsidRDefault="00011C87" w:rsidP="00011C87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>Испытания проводятся согласно Программе и Методике Испытаний комиссией, включающей представителей заказчика:</w:t>
      </w:r>
    </w:p>
    <w:p w14:paraId="1D9331BC" w14:textId="77777777" w:rsidR="00011C87" w:rsidRDefault="00011C87" w:rsidP="00011C87">
      <w:pPr>
        <w:pStyle w:val="a0"/>
      </w:pPr>
      <w:r w:rsidRPr="00605E3C">
        <w:t>руководитель</w:t>
      </w:r>
      <w:r>
        <w:t xml:space="preserve"> образовательной программы, Сергеева Е. Г.</w:t>
      </w:r>
    </w:p>
    <w:p w14:paraId="32E7B551" w14:textId="77777777" w:rsidR="00011C87" w:rsidRPr="00605E3C" w:rsidRDefault="00011C87" w:rsidP="00011C87">
      <w:pPr>
        <w:pStyle w:val="a0"/>
      </w:pPr>
      <w:r>
        <w:t xml:space="preserve">руководитель учебной практики, </w:t>
      </w:r>
      <w:proofErr w:type="spellStart"/>
      <w:r>
        <w:t>Долженкова</w:t>
      </w:r>
      <w:proofErr w:type="spellEnd"/>
      <w:r>
        <w:t xml:space="preserve"> М.Л. </w:t>
      </w:r>
    </w:p>
    <w:p w14:paraId="03CE5ABF" w14:textId="1E7BF847" w:rsidR="00011C87" w:rsidRDefault="00011C87" w:rsidP="00011C87">
      <w:pPr>
        <w:rPr>
          <w:rStyle w:val="normaltextrun"/>
          <w:color w:val="000000" w:themeColor="text1"/>
        </w:rPr>
      </w:pPr>
      <w:r w:rsidRPr="001237B1">
        <w:rPr>
          <w:rStyle w:val="normaltextrun"/>
          <w:color w:val="000000" w:themeColor="text1"/>
        </w:rPr>
        <w:t xml:space="preserve">Комиссии должны быть предъявлены эксплуатационные документы, </w:t>
      </w:r>
      <w:r>
        <w:rPr>
          <w:rStyle w:val="normaltextrun"/>
          <w:color w:val="000000" w:themeColor="text1"/>
          <w:lang w:val="en-US"/>
        </w:rPr>
        <w:t>MVP</w:t>
      </w:r>
      <w:r>
        <w:rPr>
          <w:rStyle w:val="normaltextrun"/>
          <w:color w:val="000000" w:themeColor="text1"/>
        </w:rPr>
        <w:t xml:space="preserve"> ИС</w:t>
      </w:r>
      <w:r w:rsidRPr="001237B1">
        <w:rPr>
          <w:rStyle w:val="normaltextrun"/>
          <w:color w:val="000000" w:themeColor="text1"/>
        </w:rPr>
        <w:t xml:space="preserve"> и доклад. Оценка результатов осуществляется комиссией коллегиально.</w:t>
      </w:r>
      <w:r>
        <w:rPr>
          <w:rStyle w:val="normaltextrun"/>
          <w:color w:val="000000" w:themeColor="text1"/>
        </w:rPr>
        <w:br w:type="page"/>
      </w:r>
    </w:p>
    <w:p w14:paraId="72AB28A2" w14:textId="37BCDA4E" w:rsidR="005A4E60" w:rsidRPr="00303DC8" w:rsidRDefault="005A4E60" w:rsidP="002911A1">
      <w:pPr>
        <w:pStyle w:val="vguAdditionName"/>
      </w:pPr>
    </w:p>
    <w:sectPr w:rsidR="005A4E60" w:rsidRPr="00303DC8" w:rsidSect="00D2756B">
      <w:headerReference w:type="default" r:id="rId3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E0CF" w14:textId="77777777" w:rsidR="009F6C65" w:rsidRDefault="009F6C65">
      <w:pPr>
        <w:spacing w:before="0" w:line="240" w:lineRule="auto"/>
      </w:pPr>
      <w:r>
        <w:separator/>
      </w:r>
    </w:p>
  </w:endnote>
  <w:endnote w:type="continuationSeparator" w:id="0">
    <w:p w14:paraId="70758F5A" w14:textId="77777777" w:rsidR="009F6C65" w:rsidRDefault="009F6C65">
      <w:pPr>
        <w:spacing w:before="0" w:line="240" w:lineRule="auto"/>
      </w:pPr>
      <w:r>
        <w:continuationSeparator/>
      </w:r>
    </w:p>
  </w:endnote>
  <w:endnote w:type="continuationNotice" w:id="1">
    <w:p w14:paraId="25903059" w14:textId="77777777" w:rsidR="009F6C65" w:rsidRDefault="009F6C6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B9FC7" w14:textId="77777777" w:rsidR="009F6C65" w:rsidRDefault="009F6C65" w:rsidP="00990EAC">
      <w:pPr>
        <w:spacing w:before="0" w:line="240" w:lineRule="auto"/>
      </w:pPr>
      <w:r>
        <w:separator/>
      </w:r>
    </w:p>
  </w:footnote>
  <w:footnote w:type="continuationSeparator" w:id="0">
    <w:p w14:paraId="458CF68F" w14:textId="77777777" w:rsidR="009F6C65" w:rsidRDefault="009F6C65" w:rsidP="00990EAC">
      <w:pPr>
        <w:spacing w:before="0" w:line="240" w:lineRule="auto"/>
      </w:pPr>
      <w:r>
        <w:continuationSeparator/>
      </w:r>
    </w:p>
  </w:footnote>
  <w:footnote w:type="continuationNotice" w:id="1">
    <w:p w14:paraId="4240A167" w14:textId="77777777" w:rsidR="009F6C65" w:rsidRDefault="009F6C6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6B065" w14:textId="54B7B2D9" w:rsidR="0023221D" w:rsidRPr="00C17A21" w:rsidRDefault="0023221D" w:rsidP="00990EAC">
    <w:pPr>
      <w:pStyle w:val="ad"/>
      <w:ind w:firstLine="0"/>
      <w:jc w:val="center"/>
      <w:rPr>
        <w:rStyle w:val="af1"/>
        <w:lang w:val="en-US"/>
      </w:rPr>
    </w:pPr>
    <w:r w:rsidRPr="00C17A21">
      <w:rPr>
        <w:rStyle w:val="af1"/>
      </w:rPr>
      <w:fldChar w:fldCharType="begin"/>
    </w:r>
    <w:r w:rsidRPr="00C17A21">
      <w:rPr>
        <w:rStyle w:val="af1"/>
      </w:rPr>
      <w:instrText xml:space="preserve"> PAGE </w:instrText>
    </w:r>
    <w:r w:rsidRPr="00C17A21">
      <w:rPr>
        <w:rStyle w:val="af1"/>
      </w:rPr>
      <w:fldChar w:fldCharType="separate"/>
    </w:r>
    <w:r w:rsidR="00D065A6">
      <w:rPr>
        <w:rStyle w:val="af1"/>
        <w:noProof/>
      </w:rPr>
      <w:t>3</w:t>
    </w:r>
    <w:r w:rsidRPr="00C17A21">
      <w:rPr>
        <w:rStyle w:val="af1"/>
      </w:rPr>
      <w:fldChar w:fldCharType="end"/>
    </w:r>
  </w:p>
  <w:p w14:paraId="0AA9F560" w14:textId="77777777" w:rsidR="0023221D" w:rsidRPr="008E27BF" w:rsidRDefault="0023221D" w:rsidP="00990EAC">
    <w:pPr>
      <w:pStyle w:val="ad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602320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</w:abstractNum>
  <w:abstractNum w:abstractNumId="1" w15:restartNumberingAfterBreak="0">
    <w:nsid w:val="00F02FB1"/>
    <w:multiLevelType w:val="hybridMultilevel"/>
    <w:tmpl w:val="9610470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01009"/>
    <w:multiLevelType w:val="hybridMultilevel"/>
    <w:tmpl w:val="A1EA3832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CF1794"/>
    <w:multiLevelType w:val="hybridMultilevel"/>
    <w:tmpl w:val="900CA4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871607E"/>
    <w:multiLevelType w:val="hybridMultilevel"/>
    <w:tmpl w:val="293071C2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AD47E7A"/>
    <w:multiLevelType w:val="multilevel"/>
    <w:tmpl w:val="DBE219B4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4"/>
        <w:szCs w:val="36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3B4DFE"/>
    <w:multiLevelType w:val="multilevel"/>
    <w:tmpl w:val="7EC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743C8"/>
    <w:multiLevelType w:val="hybridMultilevel"/>
    <w:tmpl w:val="136EB22A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F2F14"/>
    <w:multiLevelType w:val="hybridMultilevel"/>
    <w:tmpl w:val="805A6D4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81C6776"/>
    <w:multiLevelType w:val="multilevel"/>
    <w:tmpl w:val="C920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817A2"/>
    <w:multiLevelType w:val="hybridMultilevel"/>
    <w:tmpl w:val="8F5C3EF8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B8A93A"/>
    <w:multiLevelType w:val="hybridMultilevel"/>
    <w:tmpl w:val="B33A2EBC"/>
    <w:lvl w:ilvl="0" w:tplc="664E2CD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EB248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0D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C8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04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D27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A2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C0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4C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07DDF"/>
    <w:multiLevelType w:val="hybridMultilevel"/>
    <w:tmpl w:val="7076E1B0"/>
    <w:lvl w:ilvl="0" w:tplc="9B3CE014">
      <w:start w:val="1"/>
      <w:numFmt w:val="bullet"/>
      <w:pStyle w:val="a0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4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5" w15:restartNumberingAfterBreak="0">
    <w:nsid w:val="313B523B"/>
    <w:multiLevelType w:val="hybridMultilevel"/>
    <w:tmpl w:val="D21ADCEC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52F33"/>
    <w:multiLevelType w:val="hybridMultilevel"/>
    <w:tmpl w:val="F4E469F2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71AC2"/>
    <w:multiLevelType w:val="hybridMultilevel"/>
    <w:tmpl w:val="95C63B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705097D"/>
    <w:multiLevelType w:val="multilevel"/>
    <w:tmpl w:val="5BE82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960F16"/>
    <w:multiLevelType w:val="hybridMultilevel"/>
    <w:tmpl w:val="D4ECDB24"/>
    <w:lvl w:ilvl="0" w:tplc="145EC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3E421C"/>
    <w:multiLevelType w:val="hybridMultilevel"/>
    <w:tmpl w:val="C1F6AF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CDC00EB"/>
    <w:multiLevelType w:val="hybridMultilevel"/>
    <w:tmpl w:val="D1F68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E565DA"/>
    <w:multiLevelType w:val="hybridMultilevel"/>
    <w:tmpl w:val="51C2FD66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00343"/>
    <w:multiLevelType w:val="hybridMultilevel"/>
    <w:tmpl w:val="7D384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8CD1830"/>
    <w:multiLevelType w:val="hybridMultilevel"/>
    <w:tmpl w:val="2250A70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82A39"/>
    <w:multiLevelType w:val="hybridMultilevel"/>
    <w:tmpl w:val="0C06B6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38730C2"/>
    <w:multiLevelType w:val="hybridMultilevel"/>
    <w:tmpl w:val="DD42A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A247F"/>
    <w:multiLevelType w:val="hybridMultilevel"/>
    <w:tmpl w:val="CA001A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72D2F98"/>
    <w:multiLevelType w:val="hybridMultilevel"/>
    <w:tmpl w:val="42FE717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A0F4C23"/>
    <w:multiLevelType w:val="hybridMultilevel"/>
    <w:tmpl w:val="4D62F950"/>
    <w:lvl w:ilvl="0" w:tplc="1270CE0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743D3B"/>
    <w:multiLevelType w:val="hybridMultilevel"/>
    <w:tmpl w:val="68CAA13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4F4259B"/>
    <w:multiLevelType w:val="multilevel"/>
    <w:tmpl w:val="A8B0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E57CD2"/>
    <w:multiLevelType w:val="hybridMultilevel"/>
    <w:tmpl w:val="9AB0BF20"/>
    <w:lvl w:ilvl="0" w:tplc="35E4D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09439A"/>
    <w:multiLevelType w:val="hybridMultilevel"/>
    <w:tmpl w:val="6C6E15F6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22E2750"/>
    <w:multiLevelType w:val="multilevel"/>
    <w:tmpl w:val="AE92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B37BCF"/>
    <w:multiLevelType w:val="hybridMultilevel"/>
    <w:tmpl w:val="F620B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4424930"/>
    <w:multiLevelType w:val="hybridMultilevel"/>
    <w:tmpl w:val="F226250E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D6C7476"/>
    <w:multiLevelType w:val="hybridMultilevel"/>
    <w:tmpl w:val="C7BCFAC0"/>
    <w:lvl w:ilvl="0" w:tplc="4BB0015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5"/>
  </w:num>
  <w:num w:numId="5">
    <w:abstractNumId w:val="6"/>
  </w:num>
  <w:num w:numId="6">
    <w:abstractNumId w:val="20"/>
  </w:num>
  <w:num w:numId="7">
    <w:abstractNumId w:val="23"/>
  </w:num>
  <w:num w:numId="8">
    <w:abstractNumId w:val="28"/>
  </w:num>
  <w:num w:numId="9">
    <w:abstractNumId w:val="30"/>
  </w:num>
  <w:num w:numId="10">
    <w:abstractNumId w:val="21"/>
  </w:num>
  <w:num w:numId="11">
    <w:abstractNumId w:val="25"/>
  </w:num>
  <w:num w:numId="12">
    <w:abstractNumId w:val="37"/>
  </w:num>
  <w:num w:numId="13">
    <w:abstractNumId w:val="17"/>
  </w:num>
  <w:num w:numId="14">
    <w:abstractNumId w:val="19"/>
  </w:num>
  <w:num w:numId="15">
    <w:abstractNumId w:val="9"/>
  </w:num>
  <w:num w:numId="16">
    <w:abstractNumId w:val="31"/>
  </w:num>
  <w:num w:numId="17">
    <w:abstractNumId w:val="27"/>
  </w:num>
  <w:num w:numId="18">
    <w:abstractNumId w:val="7"/>
  </w:num>
  <w:num w:numId="19">
    <w:abstractNumId w:val="18"/>
  </w:num>
  <w:num w:numId="20">
    <w:abstractNumId w:val="12"/>
  </w:num>
  <w:num w:numId="21">
    <w:abstractNumId w:val="26"/>
  </w:num>
  <w:num w:numId="22">
    <w:abstractNumId w:val="3"/>
  </w:num>
  <w:num w:numId="23">
    <w:abstractNumId w:val="35"/>
  </w:num>
  <w:num w:numId="24">
    <w:abstractNumId w:val="29"/>
  </w:num>
  <w:num w:numId="25">
    <w:abstractNumId w:val="22"/>
  </w:num>
  <w:num w:numId="26">
    <w:abstractNumId w:val="8"/>
  </w:num>
  <w:num w:numId="27">
    <w:abstractNumId w:val="16"/>
  </w:num>
  <w:num w:numId="28">
    <w:abstractNumId w:val="33"/>
  </w:num>
  <w:num w:numId="29">
    <w:abstractNumId w:val="11"/>
  </w:num>
  <w:num w:numId="30">
    <w:abstractNumId w:val="4"/>
  </w:num>
  <w:num w:numId="31">
    <w:abstractNumId w:val="36"/>
  </w:num>
  <w:num w:numId="32">
    <w:abstractNumId w:val="2"/>
  </w:num>
  <w:num w:numId="33">
    <w:abstractNumId w:val="32"/>
  </w:num>
  <w:num w:numId="34">
    <w:abstractNumId w:val="24"/>
  </w:num>
  <w:num w:numId="35">
    <w:abstractNumId w:val="1"/>
  </w:num>
  <w:num w:numId="36">
    <w:abstractNumId w:val="15"/>
  </w:num>
  <w:num w:numId="37">
    <w:abstractNumId w:val="34"/>
  </w:num>
  <w:num w:numId="38">
    <w:abstractNumId w:val="13"/>
  </w:num>
  <w:num w:numId="39">
    <w:abstractNumId w:val="10"/>
  </w:num>
  <w:num w:numId="4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stylePaneSortMethod w:val="0000"/>
  <w:defaultTabStop w:val="2126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A26"/>
    <w:rsid w:val="0000190E"/>
    <w:rsid w:val="00003AF1"/>
    <w:rsid w:val="00011C87"/>
    <w:rsid w:val="00015480"/>
    <w:rsid w:val="00020C2C"/>
    <w:rsid w:val="00024473"/>
    <w:rsid w:val="00032359"/>
    <w:rsid w:val="00033833"/>
    <w:rsid w:val="00035A26"/>
    <w:rsid w:val="00035F92"/>
    <w:rsid w:val="00037B3E"/>
    <w:rsid w:val="00040D1E"/>
    <w:rsid w:val="0004336A"/>
    <w:rsid w:val="00044093"/>
    <w:rsid w:val="00046056"/>
    <w:rsid w:val="00051403"/>
    <w:rsid w:val="0005745E"/>
    <w:rsid w:val="00061F64"/>
    <w:rsid w:val="00064139"/>
    <w:rsid w:val="00066F6D"/>
    <w:rsid w:val="0008146F"/>
    <w:rsid w:val="00090736"/>
    <w:rsid w:val="000934BA"/>
    <w:rsid w:val="00094729"/>
    <w:rsid w:val="00096EC7"/>
    <w:rsid w:val="000A1BA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B06"/>
    <w:rsid w:val="0011316B"/>
    <w:rsid w:val="001157C8"/>
    <w:rsid w:val="001223A9"/>
    <w:rsid w:val="001238DC"/>
    <w:rsid w:val="001275E2"/>
    <w:rsid w:val="0013162A"/>
    <w:rsid w:val="0013287A"/>
    <w:rsid w:val="00140DAD"/>
    <w:rsid w:val="00150617"/>
    <w:rsid w:val="00155A8D"/>
    <w:rsid w:val="0016119C"/>
    <w:rsid w:val="00164579"/>
    <w:rsid w:val="001673EC"/>
    <w:rsid w:val="00172DBA"/>
    <w:rsid w:val="00177F5F"/>
    <w:rsid w:val="001808DF"/>
    <w:rsid w:val="0019044F"/>
    <w:rsid w:val="001A12C2"/>
    <w:rsid w:val="001A50A1"/>
    <w:rsid w:val="001B065B"/>
    <w:rsid w:val="001B0E64"/>
    <w:rsid w:val="001B3C9B"/>
    <w:rsid w:val="001B794F"/>
    <w:rsid w:val="001D06D6"/>
    <w:rsid w:val="001D3FB1"/>
    <w:rsid w:val="001D4488"/>
    <w:rsid w:val="001E1CB4"/>
    <w:rsid w:val="001E36D5"/>
    <w:rsid w:val="001F1A33"/>
    <w:rsid w:val="001F2DB7"/>
    <w:rsid w:val="001F3C1A"/>
    <w:rsid w:val="001F49C9"/>
    <w:rsid w:val="001F5E9C"/>
    <w:rsid w:val="001F61FC"/>
    <w:rsid w:val="00201509"/>
    <w:rsid w:val="00203597"/>
    <w:rsid w:val="002275C1"/>
    <w:rsid w:val="0023221D"/>
    <w:rsid w:val="00234403"/>
    <w:rsid w:val="00234BD7"/>
    <w:rsid w:val="00241C37"/>
    <w:rsid w:val="002445E2"/>
    <w:rsid w:val="00244671"/>
    <w:rsid w:val="00244AD0"/>
    <w:rsid w:val="002469D0"/>
    <w:rsid w:val="002502BF"/>
    <w:rsid w:val="00256697"/>
    <w:rsid w:val="00263185"/>
    <w:rsid w:val="002632BC"/>
    <w:rsid w:val="0026423B"/>
    <w:rsid w:val="00270C38"/>
    <w:rsid w:val="00276CAB"/>
    <w:rsid w:val="00277614"/>
    <w:rsid w:val="00287E94"/>
    <w:rsid w:val="002911A1"/>
    <w:rsid w:val="00292B29"/>
    <w:rsid w:val="002952BC"/>
    <w:rsid w:val="00295D9C"/>
    <w:rsid w:val="00296BBF"/>
    <w:rsid w:val="002A514A"/>
    <w:rsid w:val="002A56D9"/>
    <w:rsid w:val="002B2BD0"/>
    <w:rsid w:val="002C1982"/>
    <w:rsid w:val="002D354A"/>
    <w:rsid w:val="002D44F3"/>
    <w:rsid w:val="002D5B25"/>
    <w:rsid w:val="002D5ED0"/>
    <w:rsid w:val="002E28E9"/>
    <w:rsid w:val="002E5AC7"/>
    <w:rsid w:val="002F15DD"/>
    <w:rsid w:val="002F286B"/>
    <w:rsid w:val="002F5D9B"/>
    <w:rsid w:val="00303DC8"/>
    <w:rsid w:val="00311E97"/>
    <w:rsid w:val="00312254"/>
    <w:rsid w:val="00312F95"/>
    <w:rsid w:val="00317BF7"/>
    <w:rsid w:val="00323F6E"/>
    <w:rsid w:val="00326605"/>
    <w:rsid w:val="00342964"/>
    <w:rsid w:val="00347071"/>
    <w:rsid w:val="00347678"/>
    <w:rsid w:val="00350180"/>
    <w:rsid w:val="00351631"/>
    <w:rsid w:val="003552A3"/>
    <w:rsid w:val="00357CA6"/>
    <w:rsid w:val="00364D74"/>
    <w:rsid w:val="00370436"/>
    <w:rsid w:val="003711B3"/>
    <w:rsid w:val="00372C9E"/>
    <w:rsid w:val="00374EF9"/>
    <w:rsid w:val="0037563A"/>
    <w:rsid w:val="00380D25"/>
    <w:rsid w:val="00386F3E"/>
    <w:rsid w:val="00387E10"/>
    <w:rsid w:val="00390C13"/>
    <w:rsid w:val="00390EAB"/>
    <w:rsid w:val="003915BE"/>
    <w:rsid w:val="00393F45"/>
    <w:rsid w:val="00397496"/>
    <w:rsid w:val="003A2A69"/>
    <w:rsid w:val="003A2F6B"/>
    <w:rsid w:val="003A4E95"/>
    <w:rsid w:val="003A6AE3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1CB4"/>
    <w:rsid w:val="003F3F0D"/>
    <w:rsid w:val="00410843"/>
    <w:rsid w:val="00412E47"/>
    <w:rsid w:val="00425762"/>
    <w:rsid w:val="00431D43"/>
    <w:rsid w:val="004347A5"/>
    <w:rsid w:val="00442256"/>
    <w:rsid w:val="00443EBC"/>
    <w:rsid w:val="00446F4B"/>
    <w:rsid w:val="00447629"/>
    <w:rsid w:val="00451E07"/>
    <w:rsid w:val="00455936"/>
    <w:rsid w:val="0045599D"/>
    <w:rsid w:val="004605D9"/>
    <w:rsid w:val="004677DC"/>
    <w:rsid w:val="00467ACF"/>
    <w:rsid w:val="00471FE2"/>
    <w:rsid w:val="00472A19"/>
    <w:rsid w:val="00475A10"/>
    <w:rsid w:val="00476781"/>
    <w:rsid w:val="004767CD"/>
    <w:rsid w:val="00477484"/>
    <w:rsid w:val="0048416D"/>
    <w:rsid w:val="00496A48"/>
    <w:rsid w:val="004A0E13"/>
    <w:rsid w:val="004A34C3"/>
    <w:rsid w:val="004A6148"/>
    <w:rsid w:val="004A7A41"/>
    <w:rsid w:val="004B0C8E"/>
    <w:rsid w:val="004B0F88"/>
    <w:rsid w:val="004B3445"/>
    <w:rsid w:val="004B62AB"/>
    <w:rsid w:val="004B7170"/>
    <w:rsid w:val="004B7636"/>
    <w:rsid w:val="004C2B58"/>
    <w:rsid w:val="004C5524"/>
    <w:rsid w:val="004E16CA"/>
    <w:rsid w:val="004E5229"/>
    <w:rsid w:val="004F4D49"/>
    <w:rsid w:val="004F60F3"/>
    <w:rsid w:val="005008C8"/>
    <w:rsid w:val="005017B0"/>
    <w:rsid w:val="00503505"/>
    <w:rsid w:val="005040DD"/>
    <w:rsid w:val="0051150B"/>
    <w:rsid w:val="00512B60"/>
    <w:rsid w:val="00514790"/>
    <w:rsid w:val="00514894"/>
    <w:rsid w:val="00514CFD"/>
    <w:rsid w:val="00515D12"/>
    <w:rsid w:val="00520133"/>
    <w:rsid w:val="00524056"/>
    <w:rsid w:val="00530053"/>
    <w:rsid w:val="00531E80"/>
    <w:rsid w:val="005343A0"/>
    <w:rsid w:val="005343B2"/>
    <w:rsid w:val="00541DD4"/>
    <w:rsid w:val="00544617"/>
    <w:rsid w:val="0055198F"/>
    <w:rsid w:val="005524E9"/>
    <w:rsid w:val="00554344"/>
    <w:rsid w:val="00555E69"/>
    <w:rsid w:val="005560BE"/>
    <w:rsid w:val="0056079D"/>
    <w:rsid w:val="00561F8C"/>
    <w:rsid w:val="005709E4"/>
    <w:rsid w:val="0057188C"/>
    <w:rsid w:val="0057389A"/>
    <w:rsid w:val="00575C6E"/>
    <w:rsid w:val="00576138"/>
    <w:rsid w:val="005764B1"/>
    <w:rsid w:val="0057764D"/>
    <w:rsid w:val="00584E3E"/>
    <w:rsid w:val="00592879"/>
    <w:rsid w:val="0059315A"/>
    <w:rsid w:val="005972E7"/>
    <w:rsid w:val="005A188B"/>
    <w:rsid w:val="005A24A5"/>
    <w:rsid w:val="005A4E60"/>
    <w:rsid w:val="005B5089"/>
    <w:rsid w:val="005D1D9F"/>
    <w:rsid w:val="005D4ECA"/>
    <w:rsid w:val="005D60CE"/>
    <w:rsid w:val="005E38E8"/>
    <w:rsid w:val="005E7941"/>
    <w:rsid w:val="005F0877"/>
    <w:rsid w:val="005F0B98"/>
    <w:rsid w:val="005F0E03"/>
    <w:rsid w:val="005F47EF"/>
    <w:rsid w:val="00600486"/>
    <w:rsid w:val="006007E9"/>
    <w:rsid w:val="006030ED"/>
    <w:rsid w:val="00605D23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5BED"/>
    <w:rsid w:val="0064643E"/>
    <w:rsid w:val="006473EC"/>
    <w:rsid w:val="00661775"/>
    <w:rsid w:val="006638C9"/>
    <w:rsid w:val="006652DC"/>
    <w:rsid w:val="00666048"/>
    <w:rsid w:val="006673D6"/>
    <w:rsid w:val="00693EEB"/>
    <w:rsid w:val="00695763"/>
    <w:rsid w:val="006A3648"/>
    <w:rsid w:val="006A4E6C"/>
    <w:rsid w:val="006A534C"/>
    <w:rsid w:val="006A5DFD"/>
    <w:rsid w:val="006B063E"/>
    <w:rsid w:val="006D422E"/>
    <w:rsid w:val="006D46A3"/>
    <w:rsid w:val="006E36C0"/>
    <w:rsid w:val="006E3D16"/>
    <w:rsid w:val="006E4EA7"/>
    <w:rsid w:val="006E62EB"/>
    <w:rsid w:val="006E7B7F"/>
    <w:rsid w:val="006F512D"/>
    <w:rsid w:val="00701738"/>
    <w:rsid w:val="00702405"/>
    <w:rsid w:val="00706D32"/>
    <w:rsid w:val="007125C0"/>
    <w:rsid w:val="0071279D"/>
    <w:rsid w:val="00713477"/>
    <w:rsid w:val="007157E7"/>
    <w:rsid w:val="00717B43"/>
    <w:rsid w:val="00721BFF"/>
    <w:rsid w:val="00741EC2"/>
    <w:rsid w:val="00742650"/>
    <w:rsid w:val="007445A3"/>
    <w:rsid w:val="00747AA0"/>
    <w:rsid w:val="007522DD"/>
    <w:rsid w:val="007630D2"/>
    <w:rsid w:val="00763519"/>
    <w:rsid w:val="007661F7"/>
    <w:rsid w:val="0076691E"/>
    <w:rsid w:val="00770291"/>
    <w:rsid w:val="00773671"/>
    <w:rsid w:val="00773EC7"/>
    <w:rsid w:val="00775FCB"/>
    <w:rsid w:val="00777997"/>
    <w:rsid w:val="007A0770"/>
    <w:rsid w:val="007A3137"/>
    <w:rsid w:val="007A44EC"/>
    <w:rsid w:val="007A670B"/>
    <w:rsid w:val="007B2E9D"/>
    <w:rsid w:val="007B79AA"/>
    <w:rsid w:val="007C2693"/>
    <w:rsid w:val="007C39CC"/>
    <w:rsid w:val="007C5DA6"/>
    <w:rsid w:val="007C648D"/>
    <w:rsid w:val="007C6517"/>
    <w:rsid w:val="007D189A"/>
    <w:rsid w:val="007D18D6"/>
    <w:rsid w:val="007E7DEB"/>
    <w:rsid w:val="007F203C"/>
    <w:rsid w:val="007F6F16"/>
    <w:rsid w:val="00801271"/>
    <w:rsid w:val="00801482"/>
    <w:rsid w:val="00802D2E"/>
    <w:rsid w:val="008047D0"/>
    <w:rsid w:val="0081256F"/>
    <w:rsid w:val="0081417D"/>
    <w:rsid w:val="00815163"/>
    <w:rsid w:val="00815197"/>
    <w:rsid w:val="00816AE0"/>
    <w:rsid w:val="008233FB"/>
    <w:rsid w:val="008239DB"/>
    <w:rsid w:val="00847368"/>
    <w:rsid w:val="00850505"/>
    <w:rsid w:val="00851CEE"/>
    <w:rsid w:val="00853022"/>
    <w:rsid w:val="00855F66"/>
    <w:rsid w:val="00856459"/>
    <w:rsid w:val="00860B07"/>
    <w:rsid w:val="0087144C"/>
    <w:rsid w:val="00873453"/>
    <w:rsid w:val="00873C68"/>
    <w:rsid w:val="008821B6"/>
    <w:rsid w:val="00882AE5"/>
    <w:rsid w:val="00885EAC"/>
    <w:rsid w:val="00886644"/>
    <w:rsid w:val="00887461"/>
    <w:rsid w:val="008913CD"/>
    <w:rsid w:val="00895567"/>
    <w:rsid w:val="008A19F3"/>
    <w:rsid w:val="008A3C7E"/>
    <w:rsid w:val="008A447D"/>
    <w:rsid w:val="008A7235"/>
    <w:rsid w:val="008A74E5"/>
    <w:rsid w:val="008B1742"/>
    <w:rsid w:val="008B2FF6"/>
    <w:rsid w:val="008B3835"/>
    <w:rsid w:val="008B5671"/>
    <w:rsid w:val="008B57AD"/>
    <w:rsid w:val="008B7B20"/>
    <w:rsid w:val="008C0D47"/>
    <w:rsid w:val="008C30AA"/>
    <w:rsid w:val="008C6310"/>
    <w:rsid w:val="008D236B"/>
    <w:rsid w:val="008D417C"/>
    <w:rsid w:val="008D6356"/>
    <w:rsid w:val="008E1238"/>
    <w:rsid w:val="008F4105"/>
    <w:rsid w:val="00900E44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33C50"/>
    <w:rsid w:val="00940731"/>
    <w:rsid w:val="00941637"/>
    <w:rsid w:val="00944557"/>
    <w:rsid w:val="00946800"/>
    <w:rsid w:val="00950955"/>
    <w:rsid w:val="0095138C"/>
    <w:rsid w:val="00955863"/>
    <w:rsid w:val="00957941"/>
    <w:rsid w:val="00957C73"/>
    <w:rsid w:val="00961D9B"/>
    <w:rsid w:val="00962BF3"/>
    <w:rsid w:val="0096798D"/>
    <w:rsid w:val="00970E98"/>
    <w:rsid w:val="009730DA"/>
    <w:rsid w:val="0097494B"/>
    <w:rsid w:val="0097511E"/>
    <w:rsid w:val="0098081B"/>
    <w:rsid w:val="0098133E"/>
    <w:rsid w:val="009863FC"/>
    <w:rsid w:val="0098708B"/>
    <w:rsid w:val="009879EF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0760"/>
    <w:rsid w:val="009E3D66"/>
    <w:rsid w:val="009F1C8A"/>
    <w:rsid w:val="009F59D7"/>
    <w:rsid w:val="009F6C65"/>
    <w:rsid w:val="00A0279B"/>
    <w:rsid w:val="00A06116"/>
    <w:rsid w:val="00A13935"/>
    <w:rsid w:val="00A13C4E"/>
    <w:rsid w:val="00A15300"/>
    <w:rsid w:val="00A1775E"/>
    <w:rsid w:val="00A22E7D"/>
    <w:rsid w:val="00A26122"/>
    <w:rsid w:val="00A34F6C"/>
    <w:rsid w:val="00A3550C"/>
    <w:rsid w:val="00A3581C"/>
    <w:rsid w:val="00A43971"/>
    <w:rsid w:val="00A43D43"/>
    <w:rsid w:val="00A50EA5"/>
    <w:rsid w:val="00A51A5D"/>
    <w:rsid w:val="00A52CF3"/>
    <w:rsid w:val="00A54493"/>
    <w:rsid w:val="00A54F03"/>
    <w:rsid w:val="00A631A3"/>
    <w:rsid w:val="00A63893"/>
    <w:rsid w:val="00A64A7D"/>
    <w:rsid w:val="00A6518F"/>
    <w:rsid w:val="00A66360"/>
    <w:rsid w:val="00A67058"/>
    <w:rsid w:val="00A67E0B"/>
    <w:rsid w:val="00A70C76"/>
    <w:rsid w:val="00A7464D"/>
    <w:rsid w:val="00A80780"/>
    <w:rsid w:val="00A82498"/>
    <w:rsid w:val="00A90EB0"/>
    <w:rsid w:val="00A93B7E"/>
    <w:rsid w:val="00AA487E"/>
    <w:rsid w:val="00AA50F6"/>
    <w:rsid w:val="00AB047F"/>
    <w:rsid w:val="00AB276B"/>
    <w:rsid w:val="00AB465D"/>
    <w:rsid w:val="00AB7875"/>
    <w:rsid w:val="00AC354C"/>
    <w:rsid w:val="00AC4F31"/>
    <w:rsid w:val="00AC53A7"/>
    <w:rsid w:val="00AC6BFA"/>
    <w:rsid w:val="00AD0740"/>
    <w:rsid w:val="00AD1E5B"/>
    <w:rsid w:val="00AD74DC"/>
    <w:rsid w:val="00AE4CE5"/>
    <w:rsid w:val="00AF478D"/>
    <w:rsid w:val="00AF7668"/>
    <w:rsid w:val="00B059EC"/>
    <w:rsid w:val="00B06B73"/>
    <w:rsid w:val="00B125F0"/>
    <w:rsid w:val="00B237DD"/>
    <w:rsid w:val="00B275B9"/>
    <w:rsid w:val="00B27F07"/>
    <w:rsid w:val="00B3164A"/>
    <w:rsid w:val="00B319B4"/>
    <w:rsid w:val="00B36C5A"/>
    <w:rsid w:val="00B37E6B"/>
    <w:rsid w:val="00B426FB"/>
    <w:rsid w:val="00B62D3F"/>
    <w:rsid w:val="00B63564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317D"/>
    <w:rsid w:val="00BF444A"/>
    <w:rsid w:val="00BF44A4"/>
    <w:rsid w:val="00BF7BFF"/>
    <w:rsid w:val="00C035AA"/>
    <w:rsid w:val="00C105A1"/>
    <w:rsid w:val="00C10B2D"/>
    <w:rsid w:val="00C11E33"/>
    <w:rsid w:val="00C122F9"/>
    <w:rsid w:val="00C14ACC"/>
    <w:rsid w:val="00C14B6B"/>
    <w:rsid w:val="00C1681F"/>
    <w:rsid w:val="00C17699"/>
    <w:rsid w:val="00C203BD"/>
    <w:rsid w:val="00C2408C"/>
    <w:rsid w:val="00C435ED"/>
    <w:rsid w:val="00C44D1A"/>
    <w:rsid w:val="00C44F52"/>
    <w:rsid w:val="00C52A0D"/>
    <w:rsid w:val="00C532A1"/>
    <w:rsid w:val="00C54788"/>
    <w:rsid w:val="00C54F79"/>
    <w:rsid w:val="00C61DF4"/>
    <w:rsid w:val="00C63AA2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1C5"/>
    <w:rsid w:val="00CC3B6C"/>
    <w:rsid w:val="00CD1405"/>
    <w:rsid w:val="00CD141A"/>
    <w:rsid w:val="00CD28C5"/>
    <w:rsid w:val="00CE3A3D"/>
    <w:rsid w:val="00CE65F1"/>
    <w:rsid w:val="00CE7A30"/>
    <w:rsid w:val="00CE7A85"/>
    <w:rsid w:val="00CF3B09"/>
    <w:rsid w:val="00CF4EF6"/>
    <w:rsid w:val="00D0476C"/>
    <w:rsid w:val="00D065A6"/>
    <w:rsid w:val="00D11A2E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08AB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13287"/>
    <w:rsid w:val="00E208B0"/>
    <w:rsid w:val="00E26720"/>
    <w:rsid w:val="00E36DF7"/>
    <w:rsid w:val="00E4198C"/>
    <w:rsid w:val="00E41AEE"/>
    <w:rsid w:val="00E4794F"/>
    <w:rsid w:val="00E508A7"/>
    <w:rsid w:val="00E50F28"/>
    <w:rsid w:val="00E60A44"/>
    <w:rsid w:val="00E61B22"/>
    <w:rsid w:val="00E666EA"/>
    <w:rsid w:val="00E74087"/>
    <w:rsid w:val="00E85CEA"/>
    <w:rsid w:val="00E86618"/>
    <w:rsid w:val="00E8690C"/>
    <w:rsid w:val="00E875E2"/>
    <w:rsid w:val="00E97C53"/>
    <w:rsid w:val="00EA6493"/>
    <w:rsid w:val="00EA6F73"/>
    <w:rsid w:val="00EA70F3"/>
    <w:rsid w:val="00EA7476"/>
    <w:rsid w:val="00EB0651"/>
    <w:rsid w:val="00EB1F89"/>
    <w:rsid w:val="00EB1FC2"/>
    <w:rsid w:val="00EB6A0B"/>
    <w:rsid w:val="00EC14DF"/>
    <w:rsid w:val="00EC1BB9"/>
    <w:rsid w:val="00EC5E2C"/>
    <w:rsid w:val="00ED3B32"/>
    <w:rsid w:val="00ED4484"/>
    <w:rsid w:val="00ED6B45"/>
    <w:rsid w:val="00ED7346"/>
    <w:rsid w:val="00ED77F3"/>
    <w:rsid w:val="00EE2CBE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5733"/>
    <w:rsid w:val="00F374E5"/>
    <w:rsid w:val="00F4271F"/>
    <w:rsid w:val="00F5534E"/>
    <w:rsid w:val="00F560FC"/>
    <w:rsid w:val="00F6042B"/>
    <w:rsid w:val="00F62DCD"/>
    <w:rsid w:val="00F640E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91124"/>
    <w:rsid w:val="00F922B7"/>
    <w:rsid w:val="00FA2791"/>
    <w:rsid w:val="00FA3223"/>
    <w:rsid w:val="00FA4876"/>
    <w:rsid w:val="00FA6956"/>
    <w:rsid w:val="00FB0572"/>
    <w:rsid w:val="00FB05EA"/>
    <w:rsid w:val="00FB5C5B"/>
    <w:rsid w:val="00FC0F98"/>
    <w:rsid w:val="00FD0C4A"/>
    <w:rsid w:val="00FD2680"/>
    <w:rsid w:val="00FD73B1"/>
    <w:rsid w:val="00FE77D9"/>
    <w:rsid w:val="00FF2976"/>
    <w:rsid w:val="00FF7E99"/>
    <w:rsid w:val="07177A84"/>
    <w:rsid w:val="0F030047"/>
    <w:rsid w:val="2DDF2CFF"/>
    <w:rsid w:val="309BC5F6"/>
    <w:rsid w:val="30B9DD65"/>
    <w:rsid w:val="339F39E7"/>
    <w:rsid w:val="34A1791B"/>
    <w:rsid w:val="53A057EF"/>
    <w:rsid w:val="650829A6"/>
    <w:rsid w:val="6D85F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FCA5"/>
  <w15:docId w15:val="{BE3B9D3E-411C-4563-835A-8F18C4DD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qFormat="1"/>
    <w:lsdException w:name="Intense Referenc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spacing w:before="240" w:after="0" w:line="360" w:lineRule="auto"/>
      <w:ind w:firstLine="851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qFormat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0">
    <w:name w:val="List Paragraph"/>
    <w:aliases w:val="vgu_List1"/>
    <w:basedOn w:val="a1"/>
    <w:link w:val="a5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2"/>
    <w:link w:val="a0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0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6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0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7">
    <w:name w:val="Balloon Text"/>
    <w:basedOn w:val="a1"/>
    <w:link w:val="a8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9">
    <w:name w:val="caption"/>
    <w:aliases w:val="vgu_PictureName"/>
    <w:basedOn w:val="a1"/>
    <w:next w:val="a1"/>
    <w:link w:val="aa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a">
    <w:name w:val="Название объекта Знак"/>
    <w:aliases w:val="vgu_PictureName Знак"/>
    <w:basedOn w:val="a2"/>
    <w:link w:val="a9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b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c">
    <w:name w:val="Table Grid"/>
    <w:basedOn w:val="a3"/>
    <w:uiPriority w:val="59"/>
    <w:rsid w:val="002D420C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  <w:tabs>
        <w:tab w:val="num" w:pos="360"/>
      </w:tabs>
      <w:ind w:left="2693" w:hanging="2693"/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a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d">
    <w:name w:val="header"/>
    <w:aliases w:val="vgux_TitleHeader"/>
    <w:basedOn w:val="a1"/>
    <w:link w:val="ae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Верхний колонтитул Знак"/>
    <w:aliases w:val="vgux_TitleHeader Знак"/>
    <w:basedOn w:val="a2"/>
    <w:link w:val="ad"/>
    <w:uiPriority w:val="99"/>
    <w:rsid w:val="00C17A21"/>
    <w:rPr>
      <w:rFonts w:ascii="Times New Roman" w:hAnsi="Times New Roman"/>
      <w:sz w:val="28"/>
    </w:rPr>
  </w:style>
  <w:style w:type="paragraph" w:styleId="af">
    <w:name w:val="footer"/>
    <w:aliases w:val="vgux_TitleFooter"/>
    <w:basedOn w:val="a1"/>
    <w:link w:val="af0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0">
    <w:name w:val="Нижний колонтитул Знак"/>
    <w:aliases w:val="vgux_TitleFooter Знак"/>
    <w:basedOn w:val="a2"/>
    <w:link w:val="af"/>
    <w:uiPriority w:val="98"/>
    <w:rsid w:val="00627B79"/>
    <w:rPr>
      <w:rFonts w:ascii="Times New Roman" w:hAnsi="Times New Roman"/>
      <w:b/>
      <w:sz w:val="32"/>
    </w:rPr>
  </w:style>
  <w:style w:type="character" w:styleId="af1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2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6505F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7">
    <w:name w:val="footnote text"/>
    <w:basedOn w:val="a1"/>
    <w:link w:val="af8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rsid w:val="008374E1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a">
    <w:name w:val="Revision"/>
    <w:hidden/>
    <w:uiPriority w:val="99"/>
    <w:semiHidden/>
    <w:rsid w:val="009C0B09"/>
    <w:pPr>
      <w:spacing w:after="0" w:line="240" w:lineRule="auto"/>
    </w:pPr>
    <w:rPr>
      <w:rFonts w:ascii="Times New Roman" w:hAnsi="Times New Roman"/>
      <w:sz w:val="28"/>
    </w:rPr>
  </w:style>
  <w:style w:type="paragraph" w:styleId="afb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character" w:customStyle="1" w:styleId="normaltextrun">
    <w:name w:val="normaltextrun"/>
    <w:basedOn w:val="a2"/>
    <w:rsid w:val="007125C0"/>
  </w:style>
  <w:style w:type="character" w:styleId="afc">
    <w:name w:val="Unresolved Mention"/>
    <w:basedOn w:val="a2"/>
    <w:uiPriority w:val="99"/>
    <w:semiHidden/>
    <w:unhideWhenUsed/>
    <w:rsid w:val="000A1BA7"/>
    <w:rPr>
      <w:color w:val="605E5C"/>
      <w:shd w:val="clear" w:color="auto" w:fill="E1DFDD"/>
    </w:rPr>
  </w:style>
  <w:style w:type="paragraph" w:styleId="afd">
    <w:name w:val="Normal (Web)"/>
    <w:basedOn w:val="a1"/>
    <w:uiPriority w:val="99"/>
    <w:semiHidden/>
    <w:unhideWhenUsed/>
    <w:rsid w:val="00C14ACC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fe">
    <w:name w:val="FollowedHyperlink"/>
    <w:basedOn w:val="a2"/>
    <w:uiPriority w:val="99"/>
    <w:semiHidden/>
    <w:unhideWhenUsed/>
    <w:rsid w:val="00467ACF"/>
    <w:rPr>
      <w:color w:val="800080" w:themeColor="followedHyperlink"/>
      <w:u w:val="single"/>
    </w:rPr>
  </w:style>
  <w:style w:type="character" w:styleId="aff">
    <w:name w:val="Strong"/>
    <w:basedOn w:val="a2"/>
    <w:uiPriority w:val="22"/>
    <w:qFormat/>
    <w:rsid w:val="00A1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02F96-5624-48FE-AB5F-467181C3E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BD1D67-02E1-4F82-84DD-238FD8DA5D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06CD11-97E7-4DA4-A1E7-C20845DD65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b269e-cbf3-465a-8e4a-8d42bc45f09f"/>
    <ds:schemaRef ds:uri="a042d032-8e16-4c5e-a37e-70d449039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TotalTime>2722</TotalTime>
  <Pages>31</Pages>
  <Words>4014</Words>
  <Characters>22886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отчетных документов</vt:lpstr>
    </vt:vector>
  </TitlesOfParts>
  <Manager>Земцов А.</Manager>
  <Company>Вятский Государственный Университет</Company>
  <LinksUpToDate>false</LinksUpToDate>
  <CharactersWithSpaces>26847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отчетных документов</dc:title>
  <dc:subject>Транснефть</dc:subject>
  <dc:creator>Microsoft</dc:creator>
  <cp:lastModifiedBy>Никита Машкин</cp:lastModifiedBy>
  <cp:revision>11</cp:revision>
  <cp:lastPrinted>2019-07-22T11:48:00Z</cp:lastPrinted>
  <dcterms:created xsi:type="dcterms:W3CDTF">2024-10-23T20:19:00Z</dcterms:created>
  <dcterms:modified xsi:type="dcterms:W3CDTF">2024-11-16T15:49:00Z</dcterms:modified>
  <cp:category>Шаблоны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